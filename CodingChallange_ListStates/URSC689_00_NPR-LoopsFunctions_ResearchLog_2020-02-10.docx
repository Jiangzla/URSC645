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A14" w:rsidRDefault="00B12FDE" w:rsidP="00547599">
      <w:pPr>
        <w:pStyle w:val="SectionHeader"/>
      </w:pPr>
      <w:r>
        <w:t>URSC 689 Coding Challenge 1</w:t>
      </w:r>
      <w:r w:rsidR="0083020E">
        <w:t xml:space="preserve"> research log</w:t>
      </w:r>
      <w:r w:rsidR="00E81A14">
        <w:t xml:space="preserve"> for Nathanael Rosenheim</w:t>
      </w:r>
    </w:p>
    <w:p w:rsidR="009C6FEB" w:rsidRDefault="009C6FEB" w:rsidP="00E81A14">
      <w:pPr>
        <w:pStyle w:val="Heading1"/>
      </w:pPr>
      <w:r>
        <w:t>February 11, 2020</w:t>
      </w:r>
    </w:p>
    <w:p w:rsidR="009C6FEB" w:rsidRDefault="009C6FEB" w:rsidP="009C6FEB">
      <w:r>
        <w:t>How to make a function that prints the state name given the FIPS code?</w:t>
      </w:r>
    </w:p>
    <w:p w:rsidR="009C6FEB" w:rsidRDefault="009C6FEB" w:rsidP="009C6FEB"/>
    <w:p w:rsidR="009C6FEB" w:rsidRDefault="009C6FEB" w:rsidP="009C6FEB">
      <w:r>
        <w:t>When writing a program (and debugging it) have to remember to use program drop.</w:t>
      </w:r>
    </w:p>
    <w:p w:rsidR="009C6FEB" w:rsidRDefault="009C6FEB" w:rsidP="009C6FEB"/>
    <w:p w:rsidR="009C6FEB" w:rsidRDefault="009C6FEB" w:rsidP="009C6FEB">
      <w:r>
        <w:t>Error when program gets a FIPS code that does not have a state such as 3</w:t>
      </w:r>
    </w:p>
    <w:p w:rsidR="009C6FEB" w:rsidRDefault="009C6FEB" w:rsidP="009C6FEB">
      <w:r>
        <w:t>Made an if statement to check this error</w:t>
      </w:r>
    </w:p>
    <w:p w:rsidR="009C6FEB" w:rsidRDefault="009C6FEB" w:rsidP="009C6FEB"/>
    <w:p w:rsidR="00303B1E" w:rsidRDefault="00303B1E" w:rsidP="009C6FEB">
      <w:r>
        <w:t>I wanted to make my program more “Full proof” by providing an error message. I know other programs do this. I tried to google search but did not find anything helpful</w:t>
      </w:r>
    </w:p>
    <w:p w:rsidR="00303B1E" w:rsidRDefault="00303B1E" w:rsidP="009C6FEB">
      <w:r>
        <w:t xml:space="preserve">I looked at an existing do file </w:t>
      </w:r>
    </w:p>
    <w:p w:rsidR="00414E28" w:rsidRDefault="00414E28" w:rsidP="009C6FEB">
      <w:r w:rsidRPr="00414E28">
        <w:t>C:\ado\plus\a</w:t>
      </w:r>
      <w:r>
        <w:t>\asdoc.ado – using notepad++ to open the file… I found some helpful ideas for program writing.</w:t>
      </w:r>
    </w:p>
    <w:p w:rsidR="00FA370E" w:rsidRDefault="00FA370E" w:rsidP="009C6FEB"/>
    <w:p w:rsidR="00FA370E" w:rsidRDefault="00FA370E" w:rsidP="009C6FEB">
      <w:r>
        <w:t>Finished working on program</w:t>
      </w:r>
    </w:p>
    <w:p w:rsidR="00FA370E" w:rsidRPr="009C6FEB" w:rsidRDefault="00FA370E" w:rsidP="009C6FEB">
      <w:r>
        <w:t xml:space="preserve">I can envision using the program to generate </w:t>
      </w:r>
      <w:proofErr w:type="spellStart"/>
      <w:r>
        <w:t>urls</w:t>
      </w:r>
      <w:proofErr w:type="spellEnd"/>
      <w:r>
        <w:t xml:space="preserve"> to download Census Data</w:t>
      </w:r>
      <w:bookmarkStart w:id="0" w:name="_GoBack"/>
      <w:bookmarkEnd w:id="0"/>
    </w:p>
    <w:p w:rsidR="00E81A14" w:rsidRDefault="00B12FDE" w:rsidP="00E81A14">
      <w:pPr>
        <w:pStyle w:val="Heading1"/>
      </w:pPr>
      <w:r>
        <w:t xml:space="preserve">February 10, 2020 </w:t>
      </w:r>
    </w:p>
    <w:p w:rsidR="00B12FDE" w:rsidRDefault="00B12FDE" w:rsidP="00B12FDE">
      <w:r>
        <w:t>Email instructions from Nathanael Rosenheim:</w:t>
      </w:r>
    </w:p>
    <w:p w:rsidR="00B12FDE" w:rsidRDefault="00B12FDE" w:rsidP="00B12FDE">
      <w:pPr>
        <w:rPr>
          <w:rFonts w:ascii="Calibri" w:hAnsi="Calibri"/>
          <w:szCs w:val="22"/>
        </w:rPr>
      </w:pPr>
      <w:r>
        <w:t>During class next week – we will have our first in-class coding demonstration.</w:t>
      </w:r>
    </w:p>
    <w:p w:rsidR="00B12FDE" w:rsidRDefault="00B12FDE" w:rsidP="00B12FDE">
      <w:r>
        <w:t>The coding challenge is to make a program that lists the full names of all US States using a loop. Bonus points if you use a loop and an abstraction. To make the challenge competitive, I will give bonus points to the best code. Please have you code ready to share at the start of class.</w:t>
      </w:r>
    </w:p>
    <w:p w:rsidR="00E81A14" w:rsidRDefault="00E81A14" w:rsidP="00E81A14"/>
    <w:p w:rsidR="00E81A14" w:rsidRDefault="00B12FDE" w:rsidP="0024373B">
      <w:pPr>
        <w:pStyle w:val="Heading2"/>
      </w:pPr>
      <w:r>
        <w:t>Plan</w:t>
      </w:r>
      <w:r w:rsidR="00222A18">
        <w:t xml:space="preserve"> - Loops</w:t>
      </w:r>
    </w:p>
    <w:p w:rsidR="00B12FDE" w:rsidRDefault="00B12FDE" w:rsidP="0024373B">
      <w:r>
        <w:t>Review Readings:</w:t>
      </w:r>
    </w:p>
    <w:p w:rsidR="00B12FDE" w:rsidRDefault="00B12FDE" w:rsidP="0024373B">
      <w:r>
        <w:rPr>
          <w:rStyle w:val="fontstyle01"/>
        </w:rPr>
        <w:t>Long, J. S. (2009). The workflow of data analysis using Stata. College Station, TX: Stata Press.</w:t>
      </w:r>
      <w:r>
        <w:rPr>
          <w:rFonts w:ascii="Calibri" w:hAnsi="Calibri" w:cs="Calibri"/>
          <w:color w:val="000000"/>
          <w:szCs w:val="22"/>
        </w:rPr>
        <w:br/>
      </w:r>
      <w:r>
        <w:rPr>
          <w:rStyle w:val="fontstyle01"/>
          <w:color w:val="0563C1"/>
        </w:rPr>
        <w:t>https://www.stata.com/bookstore/workflow-data-analysis-stata/</w:t>
      </w:r>
      <w:r>
        <w:rPr>
          <w:rFonts w:ascii="Calibri" w:hAnsi="Calibri" w:cs="Calibri"/>
          <w:color w:val="0563C1"/>
          <w:szCs w:val="22"/>
        </w:rPr>
        <w:br/>
      </w:r>
      <w:proofErr w:type="spellStart"/>
      <w:r>
        <w:rPr>
          <w:rStyle w:val="fontstyle01"/>
        </w:rPr>
        <w:t>Gentzkow</w:t>
      </w:r>
      <w:proofErr w:type="spellEnd"/>
      <w:r>
        <w:rPr>
          <w:rStyle w:val="fontstyle01"/>
        </w:rPr>
        <w:t>, M., &amp; Shapiro, J. M. (2014). Code and data for the social sciences: A practitioner’s guide.</w:t>
      </w:r>
      <w:r>
        <w:rPr>
          <w:rFonts w:ascii="Calibri" w:hAnsi="Calibri" w:cs="Calibri"/>
          <w:color w:val="000000"/>
          <w:szCs w:val="22"/>
        </w:rPr>
        <w:br/>
      </w:r>
      <w:r>
        <w:rPr>
          <w:rStyle w:val="fontstyle01"/>
        </w:rPr>
        <w:t>University of Chicago mimeo.</w:t>
      </w:r>
      <w:r>
        <w:rPr>
          <w:rFonts w:ascii="Calibri" w:hAnsi="Calibri" w:cs="Calibri"/>
          <w:color w:val="000000"/>
          <w:szCs w:val="22"/>
        </w:rPr>
        <w:br/>
      </w:r>
      <w:r>
        <w:rPr>
          <w:rStyle w:val="fontstyle01"/>
          <w:color w:val="0563C1"/>
        </w:rPr>
        <w:t>https://people.stanford.edu/gentzkow/sites/default/files/codeanddata.pdf</w:t>
      </w:r>
      <w:r>
        <w:t xml:space="preserve"> </w:t>
      </w:r>
    </w:p>
    <w:p w:rsidR="00B12FDE" w:rsidRDefault="00B12FDE" w:rsidP="0024373B"/>
    <w:p w:rsidR="0024373B" w:rsidRDefault="00B12FDE" w:rsidP="0024373B">
      <w:r>
        <w:t>Scott Long Loops – Look up in index – wow lots of entries on loops – this must be an important topic</w:t>
      </w:r>
    </w:p>
    <w:p w:rsidR="00B12FDE" w:rsidRDefault="00B12FDE" w:rsidP="0024373B"/>
    <w:p w:rsidR="00B12FDE" w:rsidRDefault="00B12FDE" w:rsidP="0024373B">
      <w:r>
        <w:t>Pages 92-106</w:t>
      </w:r>
    </w:p>
    <w:p w:rsidR="00B12FDE" w:rsidRDefault="00B12FDE" w:rsidP="0024373B"/>
    <w:p w:rsidR="00B12FDE" w:rsidRDefault="00B12FDE" w:rsidP="0024373B">
      <w:r>
        <w:t xml:space="preserve">Stata has foreach and </w:t>
      </w:r>
      <w:proofErr w:type="spellStart"/>
      <w:r>
        <w:t>forvalues</w:t>
      </w:r>
      <w:proofErr w:type="spellEnd"/>
    </w:p>
    <w:p w:rsidR="00B12FDE" w:rsidRDefault="00B12FDE" w:rsidP="0024373B"/>
    <w:p w:rsidR="00B12FDE" w:rsidRDefault="00B12FDE" w:rsidP="0024373B">
      <w:r>
        <w:t>Stata Example Code</w:t>
      </w:r>
    </w:p>
    <w:p w:rsidR="00B12FDE" w:rsidRDefault="00B12FDE" w:rsidP="0024373B">
      <w:proofErr w:type="spellStart"/>
      <w:r>
        <w:t>forvalues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40(5)80 {</w:t>
      </w:r>
    </w:p>
    <w:p w:rsidR="00B12FDE" w:rsidRDefault="00B12FDE" w:rsidP="0024373B">
      <w:r>
        <w:tab/>
      </w:r>
    </w:p>
    <w:p w:rsidR="00B12FDE" w:rsidRDefault="00B12FDE" w:rsidP="0024373B">
      <w:r>
        <w:lastRenderedPageBreak/>
        <w:t>}</w:t>
      </w:r>
    </w:p>
    <w:p w:rsidR="00B12FDE" w:rsidRDefault="00222A18" w:rsidP="00222A18">
      <w:pPr>
        <w:pStyle w:val="Heading2"/>
      </w:pPr>
      <w:r>
        <w:t>Plan Abstraction</w:t>
      </w:r>
    </w:p>
    <w:p w:rsidR="00B12FDE" w:rsidRDefault="00B12FDE" w:rsidP="0024373B">
      <w:r>
        <w:t>What is an abstraction?</w:t>
      </w:r>
    </w:p>
    <w:p w:rsidR="00B12FDE" w:rsidRDefault="00B12FDE" w:rsidP="00B12FDE">
      <w:pPr>
        <w:pStyle w:val="ListParagraph"/>
        <w:numPr>
          <w:ilvl w:val="0"/>
          <w:numId w:val="17"/>
        </w:numPr>
      </w:pPr>
      <w:r>
        <w:t>Not mentioned in Scott Long’s book</w:t>
      </w:r>
    </w:p>
    <w:p w:rsidR="00B12FDE" w:rsidRDefault="00B12FDE" w:rsidP="00B12FDE">
      <w:pPr>
        <w:pStyle w:val="ListParagraph"/>
        <w:ind w:left="504"/>
      </w:pPr>
      <w:proofErr w:type="spellStart"/>
      <w:r>
        <w:t>Gentzkow</w:t>
      </w:r>
      <w:proofErr w:type="spellEnd"/>
      <w:r>
        <w:t xml:space="preserve"> and Shapiro – “In programming, turning the specific instances of something into a general-purpose tool is known as abstraction.” (p. 24)</w:t>
      </w:r>
    </w:p>
    <w:p w:rsidR="00B12FDE" w:rsidRDefault="00B12FDE" w:rsidP="00B12FDE">
      <w:pPr>
        <w:pStyle w:val="ListParagraph"/>
        <w:numPr>
          <w:ilvl w:val="0"/>
          <w:numId w:val="17"/>
        </w:numPr>
      </w:pPr>
      <w:r>
        <w:t>Good for reducing redundancy (which reduces chances of error), code more readable</w:t>
      </w:r>
    </w:p>
    <w:p w:rsidR="0024373B" w:rsidRDefault="0024373B" w:rsidP="0024373B"/>
    <w:p w:rsidR="00B12FDE" w:rsidRDefault="00B12FDE" w:rsidP="0024373B">
      <w:r>
        <w:t>Abstraction example</w:t>
      </w:r>
    </w:p>
    <w:p w:rsidR="00B12FDE" w:rsidRDefault="00B12FDE" w:rsidP="00B12FDE">
      <w:r>
        <w:t xml:space="preserve">program </w:t>
      </w:r>
      <w:proofErr w:type="spellStart"/>
      <w:r>
        <w:t>leaveout_mean</w:t>
      </w:r>
      <w:proofErr w:type="spellEnd"/>
    </w:p>
    <w:p w:rsidR="00B12FDE" w:rsidRDefault="00B12FDE" w:rsidP="00B12FDE">
      <w:r>
        <w:tab/>
        <w:t>syntax, invar(</w:t>
      </w:r>
      <w:proofErr w:type="spellStart"/>
      <w:r>
        <w:t>varname</w:t>
      </w:r>
      <w:proofErr w:type="spellEnd"/>
      <w:r>
        <w:t xml:space="preserve">) </w:t>
      </w:r>
      <w:proofErr w:type="spellStart"/>
      <w:r>
        <w:t>outvar</w:t>
      </w:r>
      <w:proofErr w:type="spellEnd"/>
      <w:r>
        <w:t xml:space="preserve">(name) </w:t>
      </w:r>
      <w:proofErr w:type="spellStart"/>
      <w:r>
        <w:t>byvar</w:t>
      </w:r>
      <w:proofErr w:type="spellEnd"/>
      <w:r>
        <w:t>(</w:t>
      </w:r>
      <w:proofErr w:type="spellStart"/>
      <w:r>
        <w:t>varname</w:t>
      </w:r>
      <w:proofErr w:type="spellEnd"/>
      <w:r>
        <w:t>)</w:t>
      </w:r>
    </w:p>
    <w:p w:rsidR="00B12FDE" w:rsidRDefault="00B12FDE" w:rsidP="00B12FDE">
      <w:r>
        <w:tab/>
      </w:r>
      <w:proofErr w:type="spellStart"/>
      <w:r>
        <w:t>tempvar</w:t>
      </w:r>
      <w:proofErr w:type="spellEnd"/>
      <w:r>
        <w:t xml:space="preserve"> </w:t>
      </w:r>
      <w:proofErr w:type="spellStart"/>
      <w:r>
        <w:t>tot_invar</w:t>
      </w:r>
      <w:proofErr w:type="spellEnd"/>
      <w:r>
        <w:t xml:space="preserve"> </w:t>
      </w:r>
      <w:proofErr w:type="spellStart"/>
      <w:r>
        <w:t>count_invar</w:t>
      </w:r>
      <w:proofErr w:type="spellEnd"/>
    </w:p>
    <w:p w:rsidR="00B12FDE" w:rsidRDefault="00B12FDE" w:rsidP="00B12FDE">
      <w:r>
        <w:tab/>
      </w:r>
      <w:proofErr w:type="spellStart"/>
      <w:r>
        <w:t>egen</w:t>
      </w:r>
      <w:proofErr w:type="spellEnd"/>
      <w:r>
        <w:t xml:space="preserve"> `</w:t>
      </w:r>
      <w:proofErr w:type="spellStart"/>
      <w:r>
        <w:t>tot_invar</w:t>
      </w:r>
      <w:proofErr w:type="spellEnd"/>
      <w:r>
        <w:t>'= total(`invar'), by(`</w:t>
      </w:r>
      <w:proofErr w:type="spellStart"/>
      <w:r>
        <w:t>byvar</w:t>
      </w:r>
      <w:proofErr w:type="spellEnd"/>
      <w:r>
        <w:t>')</w:t>
      </w:r>
    </w:p>
    <w:p w:rsidR="00B12FDE" w:rsidRDefault="00B12FDE" w:rsidP="00B12FDE">
      <w:r>
        <w:tab/>
      </w:r>
      <w:proofErr w:type="spellStart"/>
      <w:r>
        <w:t>egen</w:t>
      </w:r>
      <w:proofErr w:type="spellEnd"/>
      <w:r>
        <w:t xml:space="preserve"> `</w:t>
      </w:r>
      <w:proofErr w:type="spellStart"/>
      <w:r>
        <w:t>count_invar</w:t>
      </w:r>
      <w:proofErr w:type="spellEnd"/>
      <w:r>
        <w:t>'= count(`invar'), by(`</w:t>
      </w:r>
      <w:proofErr w:type="spellStart"/>
      <w:r>
        <w:t>byvar</w:t>
      </w:r>
      <w:proofErr w:type="spellEnd"/>
      <w:r>
        <w:t>')</w:t>
      </w:r>
    </w:p>
    <w:p w:rsidR="00B12FDE" w:rsidRDefault="00B12FDE" w:rsidP="00B12FDE">
      <w:r>
        <w:tab/>
        <w:t>gen `</w:t>
      </w:r>
      <w:proofErr w:type="spellStart"/>
      <w:r>
        <w:t>outvar</w:t>
      </w:r>
      <w:proofErr w:type="spellEnd"/>
      <w:r>
        <w:t>' = (`</w:t>
      </w:r>
      <w:proofErr w:type="spellStart"/>
      <w:r>
        <w:t>tot_invar</w:t>
      </w:r>
      <w:proofErr w:type="spellEnd"/>
      <w:r>
        <w:t>' - `invar') / (`</w:t>
      </w:r>
      <w:proofErr w:type="spellStart"/>
      <w:r>
        <w:t>count_invar</w:t>
      </w:r>
      <w:proofErr w:type="spellEnd"/>
      <w:r>
        <w:t>' - 1)</w:t>
      </w:r>
    </w:p>
    <w:p w:rsidR="00B12FDE" w:rsidRDefault="00B12FDE" w:rsidP="00B12FDE">
      <w:r>
        <w:t>end</w:t>
      </w:r>
    </w:p>
    <w:p w:rsidR="00B12FDE" w:rsidRDefault="00B12FDE" w:rsidP="00B12FDE"/>
    <w:p w:rsidR="00B12FDE" w:rsidRDefault="00B12FDE" w:rsidP="00B12FDE">
      <w:proofErr w:type="spellStart"/>
      <w:r>
        <w:t>leaveout_mean</w:t>
      </w:r>
      <w:proofErr w:type="spellEnd"/>
      <w:r>
        <w:t>, invar(</w:t>
      </w:r>
      <w:proofErr w:type="spellStart"/>
      <w:r>
        <w:t>pc_potato</w:t>
      </w:r>
      <w:proofErr w:type="spellEnd"/>
      <w:r>
        <w:t xml:space="preserve">) </w:t>
      </w:r>
      <w:proofErr w:type="spellStart"/>
      <w:r>
        <w:t>outvar</w:t>
      </w:r>
      <w:proofErr w:type="spellEnd"/>
      <w:r>
        <w:t>(</w:t>
      </w:r>
      <w:proofErr w:type="spellStart"/>
      <w:r>
        <w:t>leaveout_state_pc_potato</w:t>
      </w:r>
      <w:proofErr w:type="spellEnd"/>
      <w:r>
        <w:t xml:space="preserve">) </w:t>
      </w:r>
      <w:proofErr w:type="spellStart"/>
      <w:r>
        <w:t>byvar</w:t>
      </w:r>
      <w:proofErr w:type="spellEnd"/>
      <w:r>
        <w:t>(state)</w:t>
      </w:r>
    </w:p>
    <w:p w:rsidR="00B12FDE" w:rsidRDefault="00B12FDE" w:rsidP="00B12FDE">
      <w:proofErr w:type="spellStart"/>
      <w:r>
        <w:t>leaveout_mean</w:t>
      </w:r>
      <w:proofErr w:type="spellEnd"/>
      <w:r>
        <w:t>, invar(</w:t>
      </w:r>
      <w:proofErr w:type="spellStart"/>
      <w:r>
        <w:t>pc_potato</w:t>
      </w:r>
      <w:proofErr w:type="spellEnd"/>
      <w:r>
        <w:t xml:space="preserve">) </w:t>
      </w:r>
      <w:proofErr w:type="spellStart"/>
      <w:r>
        <w:t>outvar</w:t>
      </w:r>
      <w:proofErr w:type="spellEnd"/>
      <w:r>
        <w:t>(</w:t>
      </w:r>
      <w:proofErr w:type="spellStart"/>
      <w:r>
        <w:t>leaveout_metro_pc_potato</w:t>
      </w:r>
      <w:proofErr w:type="spellEnd"/>
      <w:r>
        <w:t xml:space="preserve">) </w:t>
      </w:r>
      <w:proofErr w:type="spellStart"/>
      <w:r>
        <w:t>byvar</w:t>
      </w:r>
      <w:proofErr w:type="spellEnd"/>
      <w:r>
        <w:t>(metro)</w:t>
      </w:r>
    </w:p>
    <w:p w:rsidR="00B12FDE" w:rsidRDefault="00B12FDE" w:rsidP="00B12FDE">
      <w:proofErr w:type="spellStart"/>
      <w:r>
        <w:t>leaveout_mean</w:t>
      </w:r>
      <w:proofErr w:type="spellEnd"/>
      <w:r>
        <w:t>, invar(</w:t>
      </w:r>
      <w:proofErr w:type="spellStart"/>
      <w:r>
        <w:t>hh_potato</w:t>
      </w:r>
      <w:proofErr w:type="spellEnd"/>
      <w:r>
        <w:t xml:space="preserve">) </w:t>
      </w:r>
      <w:proofErr w:type="spellStart"/>
      <w:r>
        <w:t>outvar</w:t>
      </w:r>
      <w:proofErr w:type="spellEnd"/>
      <w:r>
        <w:t>(</w:t>
      </w:r>
      <w:proofErr w:type="spellStart"/>
      <w:r>
        <w:t>leaveout_metro_hh_potato</w:t>
      </w:r>
      <w:proofErr w:type="spellEnd"/>
      <w:r>
        <w:t xml:space="preserve">) </w:t>
      </w:r>
      <w:proofErr w:type="spellStart"/>
      <w:r>
        <w:t>byvar</w:t>
      </w:r>
      <w:proofErr w:type="spellEnd"/>
      <w:r>
        <w:t>(metro)</w:t>
      </w:r>
    </w:p>
    <w:p w:rsidR="00222A18" w:rsidRDefault="00222A18" w:rsidP="00B12FDE"/>
    <w:p w:rsidR="00222A18" w:rsidRDefault="00222A18" w:rsidP="00B12FDE">
      <w:r>
        <w:t>Scott Long also discusses programs on Page 111-119</w:t>
      </w:r>
    </w:p>
    <w:p w:rsidR="00B12FDE" w:rsidRDefault="00B12FDE" w:rsidP="00B12FDE"/>
    <w:p w:rsidR="00222A18" w:rsidRDefault="00222A18" w:rsidP="00B12FDE">
      <w:pPr>
        <w:pStyle w:val="Heading3"/>
      </w:pPr>
    </w:p>
    <w:p w:rsidR="00B12FDE" w:rsidRDefault="00B12FDE" w:rsidP="00B12FDE">
      <w:pPr>
        <w:pStyle w:val="Heading3"/>
      </w:pPr>
      <w:r>
        <w:t>Look at example code from previous programs</w:t>
      </w:r>
    </w:p>
    <w:p w:rsidR="00054075" w:rsidRDefault="00054075" w:rsidP="00054075">
      <w:pPr>
        <w:pStyle w:val="Heading3"/>
      </w:pPr>
      <w:r>
        <w:t>Example 1: SAS Program</w:t>
      </w:r>
    </w:p>
    <w:p w:rsidR="00054075" w:rsidRDefault="00054075" w:rsidP="00054075">
      <w:pPr>
        <w:ind w:left="0"/>
      </w:pPr>
      <w:r w:rsidRPr="00054075">
        <w:t>P:\SVACS\Work</w:t>
      </w:r>
      <w:r>
        <w:t>\</w:t>
      </w:r>
      <w:r w:rsidRPr="00054075">
        <w:t>SVACS_0cv2_2010Census_2018-03-09.sas</w:t>
      </w:r>
    </w:p>
    <w:p w:rsidR="00054075" w:rsidRDefault="00054075" w:rsidP="00054075">
      <w:pPr>
        <w:ind w:left="0"/>
      </w:pPr>
      <w:r>
        <w:t>Loops through list of states to run programs related to reading in Census Data. Census files use state abbreviations and names.</w:t>
      </w:r>
    </w:p>
    <w:p w:rsidR="00054075" w:rsidRDefault="00054075" w:rsidP="00054075">
      <w:pPr>
        <w:ind w:left="0"/>
      </w:pPr>
    </w:p>
    <w:p w:rsidR="00054075" w:rsidRDefault="00054075" w:rsidP="00054075">
      <w:pPr>
        <w:ind w:left="0"/>
      </w:pPr>
      <w:r>
        <w:t xml:space="preserve">Example </w:t>
      </w:r>
    </w:p>
    <w:p w:rsidR="00054075" w:rsidRDefault="00EC3DAC" w:rsidP="00054075">
      <w:pPr>
        <w:ind w:left="0"/>
      </w:pPr>
      <w:hyperlink r:id="rId7" w:history="1">
        <w:r w:rsidR="00054075">
          <w:rPr>
            <w:rStyle w:val="Hyperlink"/>
          </w:rPr>
          <w:t>https://www2.census.gov/acs2013_5yr/summaryfile/2009-2013_ACSSF_By_State_All_Tables/</w:t>
        </w:r>
      </w:hyperlink>
    </w:p>
    <w:p w:rsidR="00054075" w:rsidRDefault="00054075" w:rsidP="00054075">
      <w:pPr>
        <w:ind w:left="0"/>
      </w:pPr>
    </w:p>
    <w:p w:rsidR="00054075" w:rsidRPr="00054075" w:rsidRDefault="00054075" w:rsidP="00054075">
      <w:pPr>
        <w:ind w:left="0"/>
      </w:pPr>
      <w:r>
        <w:rPr>
          <w:noProof/>
        </w:rPr>
        <w:lastRenderedPageBreak/>
        <w:drawing>
          <wp:inline distT="0" distB="0" distL="0" distR="0" wp14:anchorId="31995326" wp14:editId="4E5C9F31">
            <wp:extent cx="6217920" cy="3893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075" w:rsidRPr="00054075" w:rsidRDefault="00054075" w:rsidP="00054075">
      <w:pPr>
        <w:rPr>
          <w:sz w:val="16"/>
        </w:rPr>
      </w:pPr>
      <w:r w:rsidRPr="00054075">
        <w:rPr>
          <w:sz w:val="16"/>
        </w:rPr>
        <w:t>/*-------------------------------------------------------------------*/</w:t>
      </w:r>
    </w:p>
    <w:p w:rsidR="00054075" w:rsidRPr="00054075" w:rsidRDefault="00054075" w:rsidP="00054075">
      <w:pPr>
        <w:rPr>
          <w:sz w:val="16"/>
        </w:rPr>
      </w:pPr>
      <w:r w:rsidRPr="00054075">
        <w:rPr>
          <w:sz w:val="16"/>
        </w:rPr>
        <w:t>/* Macro to call states                                              */</w:t>
      </w:r>
    </w:p>
    <w:p w:rsidR="00054075" w:rsidRDefault="00054075" w:rsidP="00054075">
      <w:pPr>
        <w:rPr>
          <w:sz w:val="16"/>
        </w:rPr>
      </w:pPr>
      <w:r w:rsidRPr="00054075">
        <w:rPr>
          <w:sz w:val="16"/>
        </w:rPr>
        <w:t>/*-------------------------------------------------------------------*/</w:t>
      </w:r>
    </w:p>
    <w:p w:rsidR="00054075" w:rsidRPr="00054075" w:rsidRDefault="00054075" w:rsidP="00054075">
      <w:pPr>
        <w:rPr>
          <w:sz w:val="16"/>
        </w:rPr>
      </w:pPr>
    </w:p>
    <w:p w:rsidR="00054075" w:rsidRPr="00054075" w:rsidRDefault="00054075" w:rsidP="00054075">
      <w:pPr>
        <w:rPr>
          <w:sz w:val="16"/>
        </w:rPr>
      </w:pPr>
    </w:p>
    <w:p w:rsidR="00054075" w:rsidRPr="00054075" w:rsidRDefault="00054075" w:rsidP="00054075">
      <w:pPr>
        <w:rPr>
          <w:sz w:val="14"/>
        </w:rPr>
      </w:pPr>
      <w:r w:rsidRPr="00054075">
        <w:rPr>
          <w:sz w:val="14"/>
        </w:rPr>
        <w:t xml:space="preserve">%macro </w:t>
      </w:r>
      <w:proofErr w:type="spellStart"/>
      <w:r w:rsidRPr="00054075">
        <w:rPr>
          <w:sz w:val="14"/>
        </w:rPr>
        <w:t>CallSt</w:t>
      </w:r>
      <w:proofErr w:type="spellEnd"/>
      <w:r w:rsidRPr="00054075">
        <w:rPr>
          <w:sz w:val="14"/>
        </w:rPr>
        <w:t>;</w:t>
      </w:r>
    </w:p>
    <w:p w:rsidR="00054075" w:rsidRPr="00054075" w:rsidRDefault="00054075" w:rsidP="00054075">
      <w:pPr>
        <w:rPr>
          <w:sz w:val="14"/>
        </w:rPr>
      </w:pPr>
      <w:r w:rsidRPr="00054075">
        <w:rPr>
          <w:sz w:val="14"/>
        </w:rPr>
        <w:t xml:space="preserve">/*The </w:t>
      </w:r>
      <w:proofErr w:type="spellStart"/>
      <w:r w:rsidRPr="00054075">
        <w:rPr>
          <w:sz w:val="14"/>
        </w:rPr>
        <w:t>CallSt</w:t>
      </w:r>
      <w:proofErr w:type="spellEnd"/>
      <w:r w:rsidRPr="00054075">
        <w:rPr>
          <w:sz w:val="14"/>
        </w:rPr>
        <w:t xml:space="preserve"> macro is used to generate State </w:t>
      </w:r>
      <w:proofErr w:type="gramStart"/>
      <w:r w:rsidRPr="00054075">
        <w:rPr>
          <w:sz w:val="14"/>
        </w:rPr>
        <w:t>2 digit</w:t>
      </w:r>
      <w:proofErr w:type="gramEnd"/>
      <w:r w:rsidRPr="00054075">
        <w:rPr>
          <w:sz w:val="14"/>
        </w:rPr>
        <w:t xml:space="preserve"> abbreviations see Appendix B</w:t>
      </w:r>
    </w:p>
    <w:p w:rsidR="00054075" w:rsidRPr="00054075" w:rsidRDefault="00054075" w:rsidP="00054075">
      <w:pPr>
        <w:rPr>
          <w:sz w:val="14"/>
        </w:rPr>
      </w:pPr>
      <w:r w:rsidRPr="00054075">
        <w:rPr>
          <w:sz w:val="14"/>
        </w:rPr>
        <w:t xml:space="preserve">  of the technical documentation for a list of state codes</w:t>
      </w:r>
      <w:r w:rsidRPr="00054075">
        <w:rPr>
          <w:sz w:val="14"/>
        </w:rPr>
        <w:tab/>
      </w:r>
      <w:r w:rsidRPr="00054075">
        <w:rPr>
          <w:sz w:val="14"/>
        </w:rPr>
        <w:tab/>
      </w:r>
      <w:r w:rsidRPr="00054075">
        <w:rPr>
          <w:sz w:val="14"/>
        </w:rPr>
        <w:tab/>
      </w:r>
      <w:r w:rsidRPr="00054075">
        <w:rPr>
          <w:sz w:val="14"/>
        </w:rPr>
        <w:tab/>
      </w:r>
      <w:r w:rsidRPr="00054075">
        <w:rPr>
          <w:sz w:val="14"/>
        </w:rPr>
        <w:tab/>
      </w:r>
      <w:r w:rsidRPr="00054075">
        <w:rPr>
          <w:sz w:val="14"/>
        </w:rPr>
        <w:tab/>
      </w:r>
      <w:r w:rsidRPr="00054075">
        <w:rPr>
          <w:sz w:val="14"/>
        </w:rPr>
        <w:tab/>
        <w:t>*/</w:t>
      </w:r>
    </w:p>
    <w:p w:rsidR="00054075" w:rsidRPr="00054075" w:rsidRDefault="00054075" w:rsidP="00054075">
      <w:pPr>
        <w:rPr>
          <w:sz w:val="14"/>
        </w:rPr>
      </w:pPr>
      <w:r w:rsidRPr="00054075">
        <w:rPr>
          <w:sz w:val="14"/>
        </w:rPr>
        <w:t xml:space="preserve">/*The Census summary file contains state </w:t>
      </w:r>
      <w:proofErr w:type="gramStart"/>
      <w:r w:rsidRPr="00054075">
        <w:rPr>
          <w:sz w:val="14"/>
        </w:rPr>
        <w:t>2 digit</w:t>
      </w:r>
      <w:proofErr w:type="gramEnd"/>
      <w:r w:rsidRPr="00054075">
        <w:rPr>
          <w:sz w:val="14"/>
        </w:rPr>
        <w:t xml:space="preserve"> numeric codes from 1 to 72  </w:t>
      </w:r>
    </w:p>
    <w:p w:rsidR="00054075" w:rsidRPr="00054075" w:rsidRDefault="00054075" w:rsidP="00054075">
      <w:pPr>
        <w:rPr>
          <w:sz w:val="14"/>
        </w:rPr>
      </w:pPr>
      <w:r w:rsidRPr="00054075">
        <w:rPr>
          <w:sz w:val="14"/>
        </w:rPr>
        <w:t xml:space="preserve">  Note:  FIPS codes are NOT sequential so if a code does not exist such as 71  </w:t>
      </w:r>
    </w:p>
    <w:p w:rsidR="00054075" w:rsidRPr="00054075" w:rsidRDefault="00054075" w:rsidP="00054075">
      <w:pPr>
        <w:rPr>
          <w:sz w:val="14"/>
        </w:rPr>
      </w:pPr>
      <w:r w:rsidRPr="00054075">
        <w:rPr>
          <w:sz w:val="14"/>
        </w:rPr>
        <w:tab/>
      </w:r>
      <w:r w:rsidRPr="00054075">
        <w:rPr>
          <w:sz w:val="14"/>
        </w:rPr>
        <w:tab/>
        <w:t xml:space="preserve"> The call execute statement will NOT run because there is no state abbrev</w:t>
      </w:r>
      <w:r w:rsidRPr="00054075">
        <w:rPr>
          <w:sz w:val="14"/>
        </w:rPr>
        <w:tab/>
        <w:t>*/</w:t>
      </w:r>
    </w:p>
    <w:p w:rsidR="00054075" w:rsidRPr="00054075" w:rsidRDefault="00054075" w:rsidP="00054075">
      <w:pPr>
        <w:rPr>
          <w:sz w:val="14"/>
        </w:rPr>
      </w:pPr>
      <w:r w:rsidRPr="00054075">
        <w:rPr>
          <w:sz w:val="14"/>
        </w:rPr>
        <w:t xml:space="preserve">/*If you want just a single state, such as Alabama set the do statement to start </w:t>
      </w:r>
    </w:p>
    <w:p w:rsidR="00054075" w:rsidRPr="00054075" w:rsidRDefault="00054075" w:rsidP="00054075">
      <w:pPr>
        <w:rPr>
          <w:sz w:val="14"/>
        </w:rPr>
      </w:pPr>
      <w:r w:rsidRPr="00054075">
        <w:rPr>
          <w:sz w:val="14"/>
        </w:rPr>
        <w:t xml:space="preserve">  and end at that state code such as %do </w:t>
      </w:r>
      <w:proofErr w:type="spellStart"/>
      <w:r w:rsidRPr="00054075">
        <w:rPr>
          <w:sz w:val="14"/>
        </w:rPr>
        <w:t>i</w:t>
      </w:r>
      <w:proofErr w:type="spellEnd"/>
      <w:r w:rsidRPr="00054075">
        <w:rPr>
          <w:sz w:val="14"/>
        </w:rPr>
        <w:t xml:space="preserve">=1 %to 1; for Alabama </w:t>
      </w:r>
      <w:r w:rsidRPr="00054075">
        <w:rPr>
          <w:sz w:val="14"/>
        </w:rPr>
        <w:tab/>
      </w:r>
      <w:r w:rsidRPr="00054075">
        <w:rPr>
          <w:sz w:val="14"/>
        </w:rPr>
        <w:tab/>
      </w:r>
      <w:r w:rsidRPr="00054075">
        <w:rPr>
          <w:sz w:val="14"/>
        </w:rPr>
        <w:tab/>
      </w:r>
      <w:r w:rsidRPr="00054075">
        <w:rPr>
          <w:sz w:val="14"/>
        </w:rPr>
        <w:tab/>
      </w:r>
      <w:r w:rsidRPr="00054075">
        <w:rPr>
          <w:sz w:val="14"/>
        </w:rPr>
        <w:tab/>
        <w:t>*/</w:t>
      </w:r>
    </w:p>
    <w:p w:rsidR="00054075" w:rsidRPr="00054075" w:rsidRDefault="00054075" w:rsidP="00054075">
      <w:pPr>
        <w:rPr>
          <w:sz w:val="14"/>
        </w:rPr>
      </w:pPr>
      <w:r w:rsidRPr="00054075">
        <w:rPr>
          <w:sz w:val="14"/>
        </w:rPr>
        <w:t xml:space="preserve">%do </w:t>
      </w:r>
      <w:proofErr w:type="spellStart"/>
      <w:r w:rsidRPr="00054075">
        <w:rPr>
          <w:sz w:val="14"/>
        </w:rPr>
        <w:t>i</w:t>
      </w:r>
      <w:proofErr w:type="spellEnd"/>
      <w:r w:rsidRPr="00054075">
        <w:rPr>
          <w:sz w:val="14"/>
        </w:rPr>
        <w:t>=&amp;</w:t>
      </w:r>
      <w:proofErr w:type="spellStart"/>
      <w:r w:rsidRPr="00054075">
        <w:rPr>
          <w:sz w:val="14"/>
        </w:rPr>
        <w:t>f_state</w:t>
      </w:r>
      <w:proofErr w:type="spellEnd"/>
      <w:r w:rsidRPr="00054075">
        <w:rPr>
          <w:sz w:val="14"/>
        </w:rPr>
        <w:t xml:space="preserve"> %to &amp;</w:t>
      </w:r>
      <w:proofErr w:type="spellStart"/>
      <w:r w:rsidRPr="00054075">
        <w:rPr>
          <w:sz w:val="14"/>
        </w:rPr>
        <w:t>l_state</w:t>
      </w:r>
      <w:proofErr w:type="spellEnd"/>
      <w:r w:rsidRPr="00054075">
        <w:rPr>
          <w:sz w:val="14"/>
        </w:rPr>
        <w:t>;</w:t>
      </w:r>
    </w:p>
    <w:p w:rsidR="00054075" w:rsidRPr="00054075" w:rsidRDefault="00054075" w:rsidP="00054075">
      <w:pPr>
        <w:rPr>
          <w:sz w:val="14"/>
        </w:rPr>
      </w:pPr>
      <w:r w:rsidRPr="00054075">
        <w:rPr>
          <w:sz w:val="14"/>
        </w:rPr>
        <w:tab/>
        <w:t>data _null_;</w:t>
      </w:r>
    </w:p>
    <w:p w:rsidR="00054075" w:rsidRPr="00054075" w:rsidRDefault="00054075" w:rsidP="00054075">
      <w:pPr>
        <w:rPr>
          <w:sz w:val="14"/>
        </w:rPr>
      </w:pPr>
      <w:r w:rsidRPr="00054075">
        <w:rPr>
          <w:sz w:val="14"/>
        </w:rPr>
        <w:t xml:space="preserve">  </w:t>
      </w:r>
      <w:r w:rsidRPr="00054075">
        <w:rPr>
          <w:sz w:val="14"/>
        </w:rPr>
        <w:tab/>
        <w:t xml:space="preserve">  </w:t>
      </w:r>
      <w:proofErr w:type="spellStart"/>
      <w:r w:rsidRPr="00054075">
        <w:rPr>
          <w:sz w:val="14"/>
        </w:rPr>
        <w:t>stabbrv</w:t>
      </w:r>
      <w:proofErr w:type="spellEnd"/>
      <w:r w:rsidRPr="00054075">
        <w:rPr>
          <w:sz w:val="14"/>
        </w:rPr>
        <w:t>=compress(trim(</w:t>
      </w:r>
      <w:proofErr w:type="spellStart"/>
      <w:proofErr w:type="gramStart"/>
      <w:r w:rsidRPr="00054075">
        <w:rPr>
          <w:sz w:val="14"/>
        </w:rPr>
        <w:t>lowcase</w:t>
      </w:r>
      <w:proofErr w:type="spellEnd"/>
      <w:r w:rsidRPr="00054075">
        <w:rPr>
          <w:sz w:val="14"/>
        </w:rPr>
        <w:t>(</w:t>
      </w:r>
      <w:proofErr w:type="gramEnd"/>
      <w:r w:rsidRPr="00054075">
        <w:rPr>
          <w:sz w:val="14"/>
        </w:rPr>
        <w:t>FIPSTATE(&amp;</w:t>
      </w:r>
      <w:proofErr w:type="spellStart"/>
      <w:r w:rsidRPr="00054075">
        <w:rPr>
          <w:sz w:val="14"/>
        </w:rPr>
        <w:t>i</w:t>
      </w:r>
      <w:proofErr w:type="spellEnd"/>
      <w:r w:rsidRPr="00054075">
        <w:rPr>
          <w:sz w:val="14"/>
        </w:rPr>
        <w:t>))));</w:t>
      </w:r>
    </w:p>
    <w:p w:rsidR="00054075" w:rsidRPr="00054075" w:rsidRDefault="00054075" w:rsidP="00054075">
      <w:pPr>
        <w:rPr>
          <w:sz w:val="14"/>
        </w:rPr>
      </w:pPr>
      <w:r w:rsidRPr="00054075">
        <w:rPr>
          <w:sz w:val="14"/>
        </w:rPr>
        <w:tab/>
        <w:t xml:space="preserve">  * Folder Is state name with _ for spaces;</w:t>
      </w:r>
    </w:p>
    <w:p w:rsidR="00054075" w:rsidRPr="00054075" w:rsidRDefault="00054075" w:rsidP="00054075">
      <w:pPr>
        <w:rPr>
          <w:sz w:val="14"/>
        </w:rPr>
      </w:pPr>
      <w:r w:rsidRPr="00054075">
        <w:rPr>
          <w:sz w:val="14"/>
        </w:rPr>
        <w:tab/>
        <w:t xml:space="preserve">  </w:t>
      </w:r>
      <w:proofErr w:type="spellStart"/>
      <w:r w:rsidRPr="00054075">
        <w:rPr>
          <w:sz w:val="14"/>
        </w:rPr>
        <w:t>stname</w:t>
      </w:r>
      <w:proofErr w:type="spellEnd"/>
      <w:r w:rsidRPr="00054075">
        <w:rPr>
          <w:sz w:val="14"/>
        </w:rPr>
        <w:t>=compress(</w:t>
      </w:r>
      <w:proofErr w:type="spellStart"/>
      <w:r w:rsidRPr="00054075">
        <w:rPr>
          <w:sz w:val="14"/>
        </w:rPr>
        <w:t>tranwrd</w:t>
      </w:r>
      <w:proofErr w:type="spellEnd"/>
      <w:r w:rsidRPr="00054075">
        <w:rPr>
          <w:sz w:val="14"/>
        </w:rPr>
        <w:t>(</w:t>
      </w:r>
      <w:proofErr w:type="gramStart"/>
      <w:r w:rsidRPr="00054075">
        <w:rPr>
          <w:sz w:val="14"/>
        </w:rPr>
        <w:t>trim(</w:t>
      </w:r>
      <w:proofErr w:type="gramEnd"/>
      <w:r w:rsidRPr="00054075">
        <w:rPr>
          <w:sz w:val="14"/>
        </w:rPr>
        <w:t>FIPNAMEL(&amp;</w:t>
      </w:r>
      <w:proofErr w:type="spellStart"/>
      <w:r w:rsidRPr="00054075">
        <w:rPr>
          <w:sz w:val="14"/>
        </w:rPr>
        <w:t>i</w:t>
      </w:r>
      <w:proofErr w:type="spellEnd"/>
      <w:r w:rsidRPr="00054075">
        <w:rPr>
          <w:sz w:val="14"/>
        </w:rPr>
        <w:t>))," ","_"));</w:t>
      </w:r>
    </w:p>
    <w:p w:rsidR="00054075" w:rsidRPr="00054075" w:rsidRDefault="00054075" w:rsidP="00054075">
      <w:pPr>
        <w:rPr>
          <w:sz w:val="14"/>
        </w:rPr>
      </w:pPr>
      <w:r w:rsidRPr="00054075">
        <w:rPr>
          <w:sz w:val="14"/>
        </w:rPr>
        <w:t xml:space="preserve">  </w:t>
      </w:r>
      <w:r w:rsidRPr="00054075">
        <w:rPr>
          <w:sz w:val="14"/>
        </w:rPr>
        <w:tab/>
        <w:t xml:space="preserve">  </w:t>
      </w:r>
      <w:r w:rsidRPr="00054075">
        <w:rPr>
          <w:sz w:val="14"/>
        </w:rPr>
        <w:tab/>
        <w:t xml:space="preserve">/*Note:  DC and PR are not covered in FIPS state function, and the two </w:t>
      </w:r>
      <w:proofErr w:type="gramStart"/>
      <w:r w:rsidRPr="00054075">
        <w:rPr>
          <w:sz w:val="14"/>
        </w:rPr>
        <w:t>digit</w:t>
      </w:r>
      <w:proofErr w:type="gramEnd"/>
      <w:r w:rsidRPr="00054075">
        <w:rPr>
          <w:sz w:val="14"/>
        </w:rPr>
        <w:t xml:space="preserve"> </w:t>
      </w:r>
    </w:p>
    <w:p w:rsidR="00054075" w:rsidRPr="00054075" w:rsidRDefault="00054075" w:rsidP="00054075">
      <w:pPr>
        <w:rPr>
          <w:sz w:val="14"/>
        </w:rPr>
      </w:pPr>
      <w:r w:rsidRPr="00054075">
        <w:rPr>
          <w:sz w:val="14"/>
        </w:rPr>
        <w:t xml:space="preserve">  </w:t>
      </w:r>
      <w:r w:rsidRPr="00054075">
        <w:rPr>
          <w:sz w:val="14"/>
        </w:rPr>
        <w:tab/>
      </w:r>
      <w:r w:rsidRPr="00054075">
        <w:rPr>
          <w:sz w:val="14"/>
        </w:rPr>
        <w:tab/>
        <w:t>function is not required to be 0 filled</w:t>
      </w:r>
      <w:r w:rsidRPr="00054075">
        <w:rPr>
          <w:sz w:val="14"/>
        </w:rPr>
        <w:tab/>
      </w:r>
      <w:r w:rsidRPr="00054075">
        <w:rPr>
          <w:sz w:val="14"/>
        </w:rPr>
        <w:tab/>
        <w:t>*/</w:t>
      </w:r>
    </w:p>
    <w:p w:rsidR="00054075" w:rsidRPr="00054075" w:rsidRDefault="00054075" w:rsidP="00054075">
      <w:pPr>
        <w:rPr>
          <w:sz w:val="14"/>
        </w:rPr>
      </w:pPr>
      <w:r w:rsidRPr="00054075">
        <w:rPr>
          <w:sz w:val="14"/>
        </w:rPr>
        <w:tab/>
        <w:t xml:space="preserve">    if &amp;</w:t>
      </w:r>
      <w:proofErr w:type="spellStart"/>
      <w:r w:rsidRPr="00054075">
        <w:rPr>
          <w:sz w:val="14"/>
        </w:rPr>
        <w:t>i</w:t>
      </w:r>
      <w:proofErr w:type="spellEnd"/>
      <w:r w:rsidRPr="00054075">
        <w:rPr>
          <w:sz w:val="14"/>
        </w:rPr>
        <w:t>=</w:t>
      </w:r>
      <w:proofErr w:type="gramStart"/>
      <w:r w:rsidRPr="00054075">
        <w:rPr>
          <w:sz w:val="14"/>
        </w:rPr>
        <w:t>0  then</w:t>
      </w:r>
      <w:proofErr w:type="gramEnd"/>
      <w:r w:rsidRPr="00054075">
        <w:rPr>
          <w:sz w:val="14"/>
        </w:rPr>
        <w:t xml:space="preserve"> </w:t>
      </w:r>
      <w:proofErr w:type="spellStart"/>
      <w:r w:rsidRPr="00054075">
        <w:rPr>
          <w:sz w:val="14"/>
        </w:rPr>
        <w:t>stabbrv</w:t>
      </w:r>
      <w:proofErr w:type="spellEnd"/>
      <w:r w:rsidRPr="00054075">
        <w:rPr>
          <w:sz w:val="14"/>
        </w:rPr>
        <w:t xml:space="preserve"> = 'us';</w:t>
      </w:r>
    </w:p>
    <w:p w:rsidR="00054075" w:rsidRPr="00054075" w:rsidRDefault="00054075" w:rsidP="00054075">
      <w:pPr>
        <w:rPr>
          <w:sz w:val="14"/>
        </w:rPr>
      </w:pPr>
      <w:r w:rsidRPr="00054075">
        <w:rPr>
          <w:sz w:val="14"/>
        </w:rPr>
        <w:t xml:space="preserve">  </w:t>
      </w:r>
      <w:r w:rsidRPr="00054075">
        <w:rPr>
          <w:sz w:val="14"/>
        </w:rPr>
        <w:tab/>
      </w:r>
      <w:r w:rsidRPr="00054075">
        <w:rPr>
          <w:sz w:val="14"/>
        </w:rPr>
        <w:tab/>
        <w:t>if &amp;</w:t>
      </w:r>
      <w:proofErr w:type="spellStart"/>
      <w:r w:rsidRPr="00054075">
        <w:rPr>
          <w:sz w:val="14"/>
        </w:rPr>
        <w:t>i</w:t>
      </w:r>
      <w:proofErr w:type="spellEnd"/>
      <w:r w:rsidRPr="00054075">
        <w:rPr>
          <w:sz w:val="14"/>
        </w:rPr>
        <w:t xml:space="preserve">=11 then </w:t>
      </w:r>
      <w:proofErr w:type="spellStart"/>
      <w:r w:rsidRPr="00054075">
        <w:rPr>
          <w:sz w:val="14"/>
        </w:rPr>
        <w:t>stabbrv</w:t>
      </w:r>
      <w:proofErr w:type="spellEnd"/>
      <w:r w:rsidRPr="00054075">
        <w:rPr>
          <w:sz w:val="14"/>
        </w:rPr>
        <w:t xml:space="preserve"> = 'dc';</w:t>
      </w:r>
    </w:p>
    <w:p w:rsidR="00054075" w:rsidRPr="00054075" w:rsidRDefault="00054075" w:rsidP="00054075">
      <w:pPr>
        <w:rPr>
          <w:sz w:val="14"/>
        </w:rPr>
      </w:pPr>
      <w:r w:rsidRPr="00054075">
        <w:rPr>
          <w:sz w:val="14"/>
        </w:rPr>
        <w:t xml:space="preserve">  </w:t>
      </w:r>
      <w:r w:rsidRPr="00054075">
        <w:rPr>
          <w:sz w:val="14"/>
        </w:rPr>
        <w:tab/>
      </w:r>
      <w:r w:rsidRPr="00054075">
        <w:rPr>
          <w:sz w:val="14"/>
        </w:rPr>
        <w:tab/>
        <w:t>if &amp;</w:t>
      </w:r>
      <w:proofErr w:type="spellStart"/>
      <w:r w:rsidRPr="00054075">
        <w:rPr>
          <w:sz w:val="14"/>
        </w:rPr>
        <w:t>i</w:t>
      </w:r>
      <w:proofErr w:type="spellEnd"/>
      <w:r w:rsidRPr="00054075">
        <w:rPr>
          <w:sz w:val="14"/>
        </w:rPr>
        <w:t xml:space="preserve">=72 then </w:t>
      </w:r>
      <w:proofErr w:type="spellStart"/>
      <w:r w:rsidRPr="00054075">
        <w:rPr>
          <w:sz w:val="14"/>
        </w:rPr>
        <w:t>stabbrv</w:t>
      </w:r>
      <w:proofErr w:type="spellEnd"/>
      <w:r w:rsidRPr="00054075">
        <w:rPr>
          <w:sz w:val="14"/>
        </w:rPr>
        <w:t xml:space="preserve"> = '</w:t>
      </w:r>
      <w:proofErr w:type="spellStart"/>
      <w:r w:rsidRPr="00054075">
        <w:rPr>
          <w:sz w:val="14"/>
        </w:rPr>
        <w:t>pr</w:t>
      </w:r>
      <w:proofErr w:type="spellEnd"/>
      <w:r w:rsidRPr="00054075">
        <w:rPr>
          <w:sz w:val="14"/>
        </w:rPr>
        <w:t>';</w:t>
      </w:r>
    </w:p>
    <w:p w:rsidR="00054075" w:rsidRPr="00054075" w:rsidRDefault="00054075" w:rsidP="00054075">
      <w:pPr>
        <w:rPr>
          <w:sz w:val="14"/>
        </w:rPr>
      </w:pPr>
      <w:r w:rsidRPr="00054075">
        <w:rPr>
          <w:sz w:val="14"/>
        </w:rPr>
        <w:t xml:space="preserve">  </w:t>
      </w:r>
      <w:r w:rsidRPr="00054075">
        <w:rPr>
          <w:sz w:val="14"/>
        </w:rPr>
        <w:tab/>
      </w:r>
      <w:r w:rsidRPr="00054075">
        <w:rPr>
          <w:sz w:val="14"/>
        </w:rPr>
        <w:tab/>
        <w:t xml:space="preserve">/*FIPS Codes 60 and 66 are </w:t>
      </w:r>
      <w:proofErr w:type="spellStart"/>
      <w:r w:rsidRPr="00054075">
        <w:rPr>
          <w:sz w:val="14"/>
        </w:rPr>
        <w:t>fpr</w:t>
      </w:r>
      <w:proofErr w:type="spellEnd"/>
      <w:r w:rsidRPr="00054075">
        <w:rPr>
          <w:sz w:val="14"/>
        </w:rPr>
        <w:t xml:space="preserve"> American Samoa and Guam */</w:t>
      </w:r>
    </w:p>
    <w:p w:rsidR="00054075" w:rsidRPr="00054075" w:rsidRDefault="00054075" w:rsidP="00054075">
      <w:pPr>
        <w:rPr>
          <w:sz w:val="14"/>
        </w:rPr>
      </w:pPr>
      <w:r w:rsidRPr="00054075">
        <w:rPr>
          <w:sz w:val="14"/>
        </w:rPr>
        <w:t xml:space="preserve">  </w:t>
      </w:r>
      <w:r w:rsidRPr="00054075">
        <w:rPr>
          <w:sz w:val="14"/>
        </w:rPr>
        <w:tab/>
      </w:r>
      <w:r w:rsidRPr="00054075">
        <w:rPr>
          <w:sz w:val="14"/>
        </w:rPr>
        <w:tab/>
        <w:t>if &amp;</w:t>
      </w:r>
      <w:proofErr w:type="spellStart"/>
      <w:r w:rsidRPr="00054075">
        <w:rPr>
          <w:sz w:val="14"/>
        </w:rPr>
        <w:t>i</w:t>
      </w:r>
      <w:proofErr w:type="spellEnd"/>
      <w:r w:rsidRPr="00054075">
        <w:rPr>
          <w:sz w:val="14"/>
        </w:rPr>
        <w:t>&gt;56 and &amp;</w:t>
      </w:r>
      <w:proofErr w:type="spellStart"/>
      <w:r w:rsidRPr="00054075">
        <w:rPr>
          <w:sz w:val="14"/>
        </w:rPr>
        <w:t>i</w:t>
      </w:r>
      <w:proofErr w:type="spellEnd"/>
      <w:r w:rsidRPr="00054075">
        <w:rPr>
          <w:sz w:val="14"/>
        </w:rPr>
        <w:t xml:space="preserve">&lt;72 then </w:t>
      </w:r>
      <w:proofErr w:type="spellStart"/>
      <w:r w:rsidRPr="00054075">
        <w:rPr>
          <w:sz w:val="14"/>
        </w:rPr>
        <w:t>stabbrv</w:t>
      </w:r>
      <w:proofErr w:type="spellEnd"/>
      <w:r w:rsidRPr="00054075">
        <w:rPr>
          <w:sz w:val="14"/>
        </w:rPr>
        <w:t xml:space="preserve"> = "--";</w:t>
      </w:r>
    </w:p>
    <w:p w:rsidR="00054075" w:rsidRPr="00054075" w:rsidRDefault="00054075" w:rsidP="00054075">
      <w:pPr>
        <w:rPr>
          <w:sz w:val="14"/>
        </w:rPr>
      </w:pPr>
      <w:r w:rsidRPr="00054075">
        <w:rPr>
          <w:sz w:val="14"/>
        </w:rPr>
        <w:t xml:space="preserve">  </w:t>
      </w:r>
      <w:r w:rsidRPr="00054075">
        <w:rPr>
          <w:sz w:val="14"/>
        </w:rPr>
        <w:tab/>
      </w:r>
      <w:r w:rsidRPr="00054075">
        <w:rPr>
          <w:sz w:val="14"/>
        </w:rPr>
        <w:tab/>
        <w:t xml:space="preserve">/*If the function returns a state abbreviation then run the </w:t>
      </w:r>
      <w:proofErr w:type="spellStart"/>
      <w:r w:rsidRPr="00054075">
        <w:rPr>
          <w:sz w:val="14"/>
        </w:rPr>
        <w:t>AllSeqs</w:t>
      </w:r>
      <w:proofErr w:type="spellEnd"/>
      <w:r w:rsidRPr="00054075">
        <w:rPr>
          <w:sz w:val="14"/>
        </w:rPr>
        <w:t xml:space="preserve"> macro</w:t>
      </w:r>
      <w:r w:rsidRPr="00054075">
        <w:rPr>
          <w:sz w:val="14"/>
        </w:rPr>
        <w:tab/>
      </w:r>
      <w:r w:rsidRPr="00054075">
        <w:rPr>
          <w:sz w:val="14"/>
        </w:rPr>
        <w:tab/>
      </w:r>
      <w:r w:rsidRPr="00054075">
        <w:rPr>
          <w:sz w:val="14"/>
        </w:rPr>
        <w:tab/>
        <w:t>*/</w:t>
      </w:r>
    </w:p>
    <w:p w:rsidR="00054075" w:rsidRPr="00054075" w:rsidRDefault="00054075" w:rsidP="00054075">
      <w:pPr>
        <w:rPr>
          <w:sz w:val="14"/>
        </w:rPr>
      </w:pPr>
      <w:r w:rsidRPr="00054075">
        <w:rPr>
          <w:sz w:val="14"/>
        </w:rPr>
        <w:t xml:space="preserve">  </w:t>
      </w:r>
      <w:r w:rsidRPr="00054075">
        <w:rPr>
          <w:sz w:val="14"/>
        </w:rPr>
        <w:tab/>
      </w:r>
      <w:r w:rsidRPr="00054075">
        <w:rPr>
          <w:sz w:val="14"/>
        </w:rPr>
        <w:tab/>
        <w:t xml:space="preserve">if </w:t>
      </w:r>
      <w:proofErr w:type="spellStart"/>
      <w:r w:rsidRPr="00054075">
        <w:rPr>
          <w:sz w:val="14"/>
        </w:rPr>
        <w:t>stabbrv</w:t>
      </w:r>
      <w:proofErr w:type="spellEnd"/>
      <w:r w:rsidRPr="00054075">
        <w:rPr>
          <w:sz w:val="14"/>
        </w:rPr>
        <w:t xml:space="preserve"> ^= "--" then do;</w:t>
      </w:r>
    </w:p>
    <w:p w:rsidR="00054075" w:rsidRPr="00054075" w:rsidRDefault="00054075" w:rsidP="00054075">
      <w:pPr>
        <w:rPr>
          <w:sz w:val="14"/>
        </w:rPr>
      </w:pPr>
      <w:r w:rsidRPr="00054075">
        <w:rPr>
          <w:sz w:val="14"/>
        </w:rPr>
        <w:tab/>
      </w:r>
      <w:r w:rsidRPr="00054075">
        <w:rPr>
          <w:sz w:val="14"/>
        </w:rPr>
        <w:tab/>
      </w:r>
      <w:r w:rsidRPr="00054075">
        <w:rPr>
          <w:sz w:val="14"/>
        </w:rPr>
        <w:tab/>
        <w:t xml:space="preserve">put </w:t>
      </w:r>
      <w:proofErr w:type="spellStart"/>
      <w:r w:rsidRPr="00054075">
        <w:rPr>
          <w:sz w:val="14"/>
        </w:rPr>
        <w:t>stabbrv</w:t>
      </w:r>
      <w:proofErr w:type="spellEnd"/>
      <w:r w:rsidRPr="00054075">
        <w:rPr>
          <w:sz w:val="14"/>
        </w:rPr>
        <w:t xml:space="preserve"> </w:t>
      </w:r>
      <w:proofErr w:type="spellStart"/>
      <w:r w:rsidRPr="00054075">
        <w:rPr>
          <w:sz w:val="14"/>
        </w:rPr>
        <w:t>stname</w:t>
      </w:r>
      <w:proofErr w:type="spellEnd"/>
      <w:r w:rsidRPr="00054075">
        <w:rPr>
          <w:sz w:val="14"/>
        </w:rPr>
        <w:t>;</w:t>
      </w:r>
    </w:p>
    <w:p w:rsidR="00054075" w:rsidRPr="00054075" w:rsidRDefault="00054075" w:rsidP="00054075">
      <w:pPr>
        <w:rPr>
          <w:sz w:val="14"/>
        </w:rPr>
      </w:pPr>
      <w:r w:rsidRPr="00054075">
        <w:rPr>
          <w:sz w:val="14"/>
        </w:rPr>
        <w:t xml:space="preserve">  </w:t>
      </w:r>
      <w:r w:rsidRPr="00054075">
        <w:rPr>
          <w:sz w:val="14"/>
        </w:rPr>
        <w:tab/>
      </w:r>
      <w:r w:rsidRPr="00054075">
        <w:rPr>
          <w:sz w:val="14"/>
        </w:rPr>
        <w:tab/>
      </w:r>
      <w:r w:rsidRPr="00054075">
        <w:rPr>
          <w:sz w:val="14"/>
        </w:rPr>
        <w:tab/>
        <w:t xml:space="preserve">call </w:t>
      </w:r>
      <w:proofErr w:type="gramStart"/>
      <w:r w:rsidRPr="00054075">
        <w:rPr>
          <w:sz w:val="14"/>
        </w:rPr>
        <w:t>execute(</w:t>
      </w:r>
      <w:proofErr w:type="gramEnd"/>
      <w:r w:rsidRPr="00054075">
        <w:rPr>
          <w:sz w:val="14"/>
        </w:rPr>
        <w:t>'%Read2010Census(' || compress(</w:t>
      </w:r>
      <w:proofErr w:type="spellStart"/>
      <w:r w:rsidRPr="00054075">
        <w:rPr>
          <w:sz w:val="14"/>
        </w:rPr>
        <w:t>stabbrv</w:t>
      </w:r>
      <w:proofErr w:type="spellEnd"/>
      <w:r w:rsidRPr="00054075">
        <w:rPr>
          <w:sz w:val="14"/>
        </w:rPr>
        <w:t>) ||','|| compress(</w:t>
      </w:r>
      <w:proofErr w:type="spellStart"/>
      <w:r w:rsidRPr="00054075">
        <w:rPr>
          <w:sz w:val="14"/>
        </w:rPr>
        <w:t>stname</w:t>
      </w:r>
      <w:proofErr w:type="spellEnd"/>
      <w:r w:rsidRPr="00054075">
        <w:rPr>
          <w:sz w:val="14"/>
        </w:rPr>
        <w:t>) || ')');</w:t>
      </w:r>
      <w:r w:rsidRPr="00054075">
        <w:rPr>
          <w:sz w:val="14"/>
        </w:rPr>
        <w:tab/>
      </w:r>
      <w:r w:rsidRPr="00054075">
        <w:rPr>
          <w:sz w:val="14"/>
        </w:rPr>
        <w:tab/>
      </w:r>
      <w:r w:rsidRPr="00054075">
        <w:rPr>
          <w:sz w:val="14"/>
        </w:rPr>
        <w:tab/>
      </w:r>
      <w:r w:rsidRPr="00054075">
        <w:rPr>
          <w:sz w:val="14"/>
        </w:rPr>
        <w:tab/>
      </w:r>
    </w:p>
    <w:p w:rsidR="00054075" w:rsidRPr="00054075" w:rsidRDefault="00054075" w:rsidP="00054075">
      <w:pPr>
        <w:rPr>
          <w:sz w:val="14"/>
        </w:rPr>
      </w:pPr>
      <w:r w:rsidRPr="00054075">
        <w:rPr>
          <w:sz w:val="14"/>
        </w:rPr>
        <w:t xml:space="preserve">       </w:t>
      </w:r>
      <w:r w:rsidRPr="00054075">
        <w:rPr>
          <w:sz w:val="14"/>
        </w:rPr>
        <w:tab/>
        <w:t>end;</w:t>
      </w:r>
    </w:p>
    <w:p w:rsidR="00054075" w:rsidRPr="00054075" w:rsidRDefault="00054075" w:rsidP="00054075">
      <w:pPr>
        <w:rPr>
          <w:sz w:val="14"/>
        </w:rPr>
      </w:pPr>
      <w:r w:rsidRPr="00054075">
        <w:rPr>
          <w:sz w:val="14"/>
        </w:rPr>
        <w:tab/>
        <w:t>run;</w:t>
      </w:r>
    </w:p>
    <w:p w:rsidR="00054075" w:rsidRPr="00054075" w:rsidRDefault="00054075" w:rsidP="00054075">
      <w:pPr>
        <w:rPr>
          <w:sz w:val="14"/>
        </w:rPr>
      </w:pPr>
      <w:r w:rsidRPr="00054075">
        <w:rPr>
          <w:sz w:val="14"/>
        </w:rPr>
        <w:t>%end;</w:t>
      </w:r>
    </w:p>
    <w:p w:rsidR="00054075" w:rsidRPr="00054075" w:rsidRDefault="00054075" w:rsidP="00054075">
      <w:pPr>
        <w:rPr>
          <w:sz w:val="14"/>
        </w:rPr>
      </w:pPr>
      <w:r w:rsidRPr="00054075">
        <w:rPr>
          <w:sz w:val="14"/>
        </w:rPr>
        <w:t>%mend;</w:t>
      </w:r>
    </w:p>
    <w:p w:rsidR="00B12FDE" w:rsidRPr="00054075" w:rsidRDefault="00054075" w:rsidP="00054075">
      <w:pPr>
        <w:rPr>
          <w:sz w:val="14"/>
        </w:rPr>
      </w:pPr>
      <w:r w:rsidRPr="00054075">
        <w:rPr>
          <w:sz w:val="14"/>
        </w:rPr>
        <w:t>%</w:t>
      </w:r>
      <w:proofErr w:type="spellStart"/>
      <w:r w:rsidRPr="00054075">
        <w:rPr>
          <w:sz w:val="14"/>
        </w:rPr>
        <w:t>CallSt</w:t>
      </w:r>
      <w:proofErr w:type="spellEnd"/>
      <w:r w:rsidRPr="00054075">
        <w:rPr>
          <w:sz w:val="14"/>
        </w:rPr>
        <w:t>;</w:t>
      </w:r>
    </w:p>
    <w:p w:rsidR="00C17B90" w:rsidRDefault="00C17B90" w:rsidP="00C17B90">
      <w:pPr>
        <w:pStyle w:val="Output9pt"/>
      </w:pPr>
    </w:p>
    <w:p w:rsidR="00054075" w:rsidRDefault="00054075" w:rsidP="00C17B90">
      <w:pPr>
        <w:pStyle w:val="Output9pt"/>
      </w:pPr>
    </w:p>
    <w:p w:rsidR="00054075" w:rsidRDefault="00054075" w:rsidP="00054075">
      <w:pPr>
        <w:pStyle w:val="Heading3"/>
      </w:pPr>
      <w:r>
        <w:t>Example 2: LODES Bulk Download</w:t>
      </w:r>
    </w:p>
    <w:p w:rsidR="00054075" w:rsidRDefault="00054075" w:rsidP="00054075">
      <w:r w:rsidRPr="00054075">
        <w:t>Program: LODES7_D0av1_bulkDownload_LEHDv72_2016-03-</w:t>
      </w:r>
      <w:proofErr w:type="gramStart"/>
      <w:r w:rsidRPr="00054075">
        <w:t>25.r</w:t>
      </w:r>
      <w:proofErr w:type="gramEnd"/>
    </w:p>
    <w:p w:rsidR="00054075" w:rsidRDefault="00054075" w:rsidP="00054075"/>
    <w:p w:rsidR="00054075" w:rsidRDefault="00054075" w:rsidP="00054075">
      <w:r>
        <w:t># What year do you want to download? e.g. _2013</w:t>
      </w:r>
    </w:p>
    <w:p w:rsidR="00054075" w:rsidRDefault="00054075" w:rsidP="00054075">
      <w:r>
        <w:lastRenderedPageBreak/>
        <w:t># use _20 to download all years</w:t>
      </w:r>
    </w:p>
    <w:p w:rsidR="00054075" w:rsidRDefault="00054075" w:rsidP="00054075">
      <w:r>
        <w:t>year &lt;- "_20"</w:t>
      </w:r>
    </w:p>
    <w:p w:rsidR="00054075" w:rsidRDefault="00054075" w:rsidP="00054075">
      <w:r>
        <w:t># need a list of states with abbreviated state names (US postal abbrev.</w:t>
      </w:r>
    </w:p>
    <w:p w:rsidR="00054075" w:rsidRDefault="00054075" w:rsidP="00054075">
      <w:r>
        <w:t># state name = STUSAB)</w:t>
      </w:r>
    </w:p>
    <w:p w:rsidR="00054075" w:rsidRDefault="00054075" w:rsidP="00054075">
      <w:r>
        <w:t xml:space="preserve">if </w:t>
      </w:r>
      <w:proofErr w:type="gramStart"/>
      <w:r>
        <w:t>(!</w:t>
      </w:r>
      <w:proofErr w:type="spellStart"/>
      <w:r>
        <w:t>file</w:t>
      </w:r>
      <w:proofErr w:type="gramEnd"/>
      <w:r>
        <w:t>.exists</w:t>
      </w:r>
      <w:proofErr w:type="spellEnd"/>
      <w:r>
        <w:t>("state.txt")){</w:t>
      </w:r>
    </w:p>
    <w:p w:rsidR="00054075" w:rsidRDefault="00054075" w:rsidP="00054075">
      <w:r>
        <w:t xml:space="preserve">  </w:t>
      </w:r>
      <w:proofErr w:type="gramStart"/>
      <w:r>
        <w:t>download.file</w:t>
      </w:r>
      <w:proofErr w:type="gramEnd"/>
      <w:r>
        <w:t xml:space="preserve">("http://web.archive.org/web/20141125122851/http://www.census.gov/geo/reference/docs/state.txt", </w:t>
      </w:r>
      <w:proofErr w:type="spellStart"/>
      <w:r>
        <w:t>destfile</w:t>
      </w:r>
      <w:proofErr w:type="spellEnd"/>
      <w:r>
        <w:t xml:space="preserve"> = "state.txt")</w:t>
      </w:r>
    </w:p>
    <w:p w:rsidR="00054075" w:rsidRDefault="00054075" w:rsidP="00054075">
      <w:r>
        <w:t xml:space="preserve">} else { </w:t>
      </w:r>
    </w:p>
    <w:p w:rsidR="00054075" w:rsidRDefault="00054075" w:rsidP="00054075">
      <w:r>
        <w:t xml:space="preserve">  states &lt;- </w:t>
      </w:r>
      <w:proofErr w:type="spellStart"/>
      <w:proofErr w:type="gramStart"/>
      <w:r>
        <w:t>read.table</w:t>
      </w:r>
      <w:proofErr w:type="spellEnd"/>
      <w:proofErr w:type="gramEnd"/>
      <w:r>
        <w:t xml:space="preserve">("state.txt", </w:t>
      </w:r>
      <w:proofErr w:type="spellStart"/>
      <w:r>
        <w:t>sep</w:t>
      </w:r>
      <w:proofErr w:type="spellEnd"/>
      <w:r>
        <w:t xml:space="preserve"> = "|", header = T, </w:t>
      </w:r>
      <w:proofErr w:type="spellStart"/>
      <w:r>
        <w:t>colClasses</w:t>
      </w:r>
      <w:proofErr w:type="spellEnd"/>
      <w:r>
        <w:t xml:space="preserve"> = "character")</w:t>
      </w:r>
    </w:p>
    <w:p w:rsidR="00054075" w:rsidRDefault="00054075" w:rsidP="00054075">
      <w:r>
        <w:t xml:space="preserve">  states &lt;- states[order(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states$STATE</w:t>
      </w:r>
      <w:proofErr w:type="spellEnd"/>
      <w:r>
        <w:t>)), ]</w:t>
      </w:r>
    </w:p>
    <w:p w:rsidR="00054075" w:rsidRDefault="00054075" w:rsidP="00054075">
      <w:r>
        <w:t xml:space="preserve">  </w:t>
      </w:r>
      <w:proofErr w:type="spellStart"/>
      <w:proofErr w:type="gramStart"/>
      <w:r>
        <w:t>states.keep</w:t>
      </w:r>
      <w:proofErr w:type="spellEnd"/>
      <w:proofErr w:type="gramEnd"/>
      <w:r>
        <w:t xml:space="preserve"> &lt;- states[-c(52:57),]</w:t>
      </w:r>
    </w:p>
    <w:p w:rsidR="00054075" w:rsidRDefault="00054075" w:rsidP="00054075">
      <w:r>
        <w:t xml:space="preserve">  </w:t>
      </w:r>
      <w:proofErr w:type="spellStart"/>
      <w:r>
        <w:t>nstates</w:t>
      </w:r>
      <w:proofErr w:type="spellEnd"/>
      <w:r>
        <w:t xml:space="preserve"> &lt;- dim(</w:t>
      </w:r>
      <w:proofErr w:type="spellStart"/>
      <w:proofErr w:type="gramStart"/>
      <w:r>
        <w:t>states.keep</w:t>
      </w:r>
      <w:proofErr w:type="spellEnd"/>
      <w:proofErr w:type="gramEnd"/>
      <w:r>
        <w:t>)[1]</w:t>
      </w:r>
    </w:p>
    <w:p w:rsidR="00054075" w:rsidRDefault="00054075" w:rsidP="00054075">
      <w:r>
        <w:t>}</w:t>
      </w:r>
    </w:p>
    <w:p w:rsidR="00054075" w:rsidRDefault="00054075" w:rsidP="00054075">
      <w:r>
        <w:t>for (</w:t>
      </w:r>
      <w:proofErr w:type="spellStart"/>
      <w:r>
        <w:t>i</w:t>
      </w:r>
      <w:proofErr w:type="spellEnd"/>
      <w:r>
        <w:t xml:space="preserve"> in 1:51) {</w:t>
      </w:r>
    </w:p>
    <w:p w:rsidR="00054075" w:rsidRDefault="00054075" w:rsidP="00054075">
      <w:r>
        <w:t xml:space="preserve">  </w:t>
      </w:r>
      <w:proofErr w:type="spellStart"/>
      <w:r>
        <w:t>stusab</w:t>
      </w:r>
      <w:proofErr w:type="spellEnd"/>
      <w:r>
        <w:t xml:space="preserve"> &lt;- </w:t>
      </w:r>
      <w:proofErr w:type="spellStart"/>
      <w:proofErr w:type="gramStart"/>
      <w:r>
        <w:t>tolower</w:t>
      </w:r>
      <w:proofErr w:type="spellEnd"/>
      <w:r>
        <w:t>(</w:t>
      </w:r>
      <w:proofErr w:type="spellStart"/>
      <w:proofErr w:type="gramEnd"/>
      <w:r>
        <w:t>states.keep</w:t>
      </w:r>
      <w:proofErr w:type="spellEnd"/>
      <w:r>
        <w:t>[</w:t>
      </w:r>
      <w:proofErr w:type="spellStart"/>
      <w:r>
        <w:t>i</w:t>
      </w:r>
      <w:proofErr w:type="spellEnd"/>
      <w:r>
        <w:t>, 2])</w:t>
      </w:r>
    </w:p>
    <w:p w:rsidR="00054075" w:rsidRDefault="00054075" w:rsidP="00054075">
      <w:r>
        <w:t xml:space="preserve">  </w:t>
      </w:r>
      <w:proofErr w:type="spellStart"/>
      <w:r>
        <w:t>fname</w:t>
      </w:r>
      <w:proofErr w:type="spellEnd"/>
      <w:r>
        <w:t xml:space="preserve"> &lt;- paste0("lodes_", </w:t>
      </w:r>
      <w:proofErr w:type="spellStart"/>
      <w:r>
        <w:t>stusab</w:t>
      </w:r>
      <w:proofErr w:type="spellEnd"/>
      <w:r>
        <w:t>)</w:t>
      </w:r>
    </w:p>
    <w:p w:rsidR="00054075" w:rsidRDefault="00054075" w:rsidP="00054075"/>
    <w:p w:rsidR="00054075" w:rsidRDefault="00054075" w:rsidP="00054075">
      <w:pPr>
        <w:pStyle w:val="Heading3"/>
      </w:pPr>
      <w:r>
        <w:t>Google Search:</w:t>
      </w:r>
    </w:p>
    <w:p w:rsidR="00054075" w:rsidRDefault="00054075" w:rsidP="00054075">
      <w:r>
        <w:t>“</w:t>
      </w:r>
      <w:proofErr w:type="spellStart"/>
      <w:r w:rsidRPr="00054075">
        <w:t>stata</w:t>
      </w:r>
      <w:proofErr w:type="spellEnd"/>
      <w:r w:rsidRPr="00054075">
        <w:t xml:space="preserve"> loop through states</w:t>
      </w:r>
      <w:r>
        <w:t>” – no immediate results examples of loops</w:t>
      </w:r>
    </w:p>
    <w:p w:rsidR="00054075" w:rsidRDefault="00054075" w:rsidP="00054075">
      <w:r>
        <w:t>Some help with</w:t>
      </w:r>
    </w:p>
    <w:p w:rsidR="00054075" w:rsidRDefault="00EC3DAC" w:rsidP="00054075">
      <w:hyperlink r:id="rId9" w:history="1">
        <w:r w:rsidR="00054075">
          <w:rPr>
            <w:rStyle w:val="Hyperlink"/>
          </w:rPr>
          <w:t>https://jearl.faculty.arizona.edu/sites/jearl.faculty.arizona.edu/files/Introduction%20to%20Loops%20in%20Stata.pdf</w:t>
        </w:r>
      </w:hyperlink>
    </w:p>
    <w:p w:rsidR="00054075" w:rsidRDefault="00054075" w:rsidP="00054075">
      <w:r>
        <w:t>nothing stands out in google search</w:t>
      </w:r>
    </w:p>
    <w:p w:rsidR="00054075" w:rsidRDefault="00054075" w:rsidP="00054075"/>
    <w:p w:rsidR="00054075" w:rsidRDefault="00054075" w:rsidP="00054075">
      <w:pPr>
        <w:pStyle w:val="Heading3"/>
      </w:pPr>
      <w:r>
        <w:t xml:space="preserve">Plan – I need a list of all states </w:t>
      </w:r>
    </w:p>
    <w:p w:rsidR="00054075" w:rsidRDefault="00054075" w:rsidP="00054075">
      <w:r>
        <w:t>Google search – Census is a reputable source</w:t>
      </w:r>
    </w:p>
    <w:p w:rsidR="00054075" w:rsidRDefault="00EC3DAC" w:rsidP="00054075">
      <w:hyperlink r:id="rId10" w:history="1">
        <w:r w:rsidR="00054075">
          <w:rPr>
            <w:rStyle w:val="Hyperlink"/>
          </w:rPr>
          <w:t>https://www.census.gov/library/reference/code-lists/ansi.html</w:t>
        </w:r>
      </w:hyperlink>
    </w:p>
    <w:p w:rsidR="00054075" w:rsidRDefault="00054075" w:rsidP="00054075"/>
    <w:p w:rsidR="00054075" w:rsidRDefault="00EC3DAC" w:rsidP="00054075">
      <w:hyperlink r:id="rId11" w:history="1">
        <w:r w:rsidR="00054075">
          <w:rPr>
            <w:rStyle w:val="Hyperlink"/>
          </w:rPr>
          <w:t>https://www2.census.gov/geo/docs/reference/state.txt?#</w:t>
        </w:r>
      </w:hyperlink>
    </w:p>
    <w:p w:rsidR="00054075" w:rsidRDefault="00054075" w:rsidP="00054075">
      <w:r>
        <w:t>This file is available on the internet and has states and state equivalents</w:t>
      </w:r>
    </w:p>
    <w:p w:rsidR="00054075" w:rsidRDefault="00054075" w:rsidP="00054075"/>
    <w:p w:rsidR="00054075" w:rsidRDefault="00054075" w:rsidP="00054075">
      <w:pPr>
        <w:pStyle w:val="Heading4"/>
        <w:shd w:val="clear" w:color="auto" w:fill="FFFFFF"/>
        <w:spacing w:before="150" w:after="150"/>
        <w:textAlignment w:val="baseline"/>
        <w:rPr>
          <w:rFonts w:ascii="Arial" w:hAnsi="Arial" w:cs="Arial"/>
          <w:color w:val="112E51"/>
          <w:sz w:val="24"/>
          <w:szCs w:val="24"/>
        </w:rPr>
      </w:pPr>
      <w:r>
        <w:rPr>
          <w:rFonts w:ascii="Arial" w:hAnsi="Arial" w:cs="Arial"/>
          <w:b/>
          <w:bCs/>
          <w:color w:val="112E51"/>
        </w:rPr>
        <w:t>State and State Equivalents</w:t>
      </w:r>
    </w:p>
    <w:p w:rsidR="00054075" w:rsidRDefault="00054075" w:rsidP="00054075">
      <w:pPr>
        <w:pStyle w:val="NormalWeb"/>
        <w:spacing w:before="0" w:beforeAutospacing="0" w:after="150" w:afterAutospacing="0" w:line="375" w:lineRule="atLeast"/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National FIPS and GNIS Codes File</w:t>
      </w:r>
    </w:p>
    <w:p w:rsidR="00054075" w:rsidRDefault="00054075" w:rsidP="00054075">
      <w:pPr>
        <w:pStyle w:val="NormalWeb"/>
        <w:spacing w:before="0" w:beforeAutospacing="0" w:after="150" w:afterAutospacing="0" w:line="375" w:lineRule="atLeast"/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This file contains pipe delimited records for each state. The records are of the format:</w:t>
      </w:r>
      <w:r>
        <w:rPr>
          <w:rFonts w:ascii="inherit" w:hAnsi="inherit"/>
          <w:color w:val="000000"/>
        </w:rPr>
        <w:br/>
      </w:r>
      <w:r>
        <w:rPr>
          <w:rFonts w:ascii="inherit" w:hAnsi="inherit"/>
          <w:color w:val="000000"/>
        </w:rPr>
        <w:br/>
        <w:t>FIPS State Code | Official United States Postal Service (USPS) Code | Name | Geographic Names Information System Identifier (GNISID)</w:t>
      </w:r>
      <w:r>
        <w:rPr>
          <w:rFonts w:ascii="inherit" w:hAnsi="inherit"/>
          <w:color w:val="000000"/>
        </w:rPr>
        <w:br/>
      </w:r>
      <w:r>
        <w:rPr>
          <w:rFonts w:ascii="inherit" w:hAnsi="inherit"/>
          <w:color w:val="000000"/>
        </w:rPr>
        <w:br/>
        <w:t>For example:</w:t>
      </w:r>
      <w:r>
        <w:rPr>
          <w:rFonts w:ascii="inherit" w:hAnsi="inherit"/>
          <w:color w:val="000000"/>
        </w:rPr>
        <w:br/>
      </w:r>
      <w:r>
        <w:rPr>
          <w:rFonts w:ascii="inherit" w:hAnsi="inherit"/>
          <w:color w:val="000000"/>
        </w:rPr>
        <w:br/>
        <w:t>23|ME|Maine|01779787</w:t>
      </w:r>
    </w:p>
    <w:p w:rsidR="00054075" w:rsidRDefault="00054075" w:rsidP="00054075"/>
    <w:p w:rsidR="00054075" w:rsidRDefault="00054075" w:rsidP="00054075">
      <w:pPr>
        <w:pStyle w:val="Heading3"/>
      </w:pPr>
      <w:r>
        <w:t>How to read in data – Template Workflow Example and Scott Long</w:t>
      </w:r>
    </w:p>
    <w:p w:rsidR="00054075" w:rsidRDefault="00054075" w:rsidP="00054075">
      <w:proofErr w:type="spellStart"/>
      <w:r w:rsidRPr="00054075">
        <w:t>insheet</w:t>
      </w:r>
      <w:proofErr w:type="spellEnd"/>
      <w:r w:rsidRPr="00054075">
        <w:t xml:space="preserve"> using "</w:t>
      </w:r>
      <w:r>
        <w:t>filename</w:t>
      </w:r>
      <w:r w:rsidRPr="00054075">
        <w:t>", clear</w:t>
      </w:r>
    </w:p>
    <w:p w:rsidR="00C9674B" w:rsidRDefault="00C9674B" w:rsidP="00054075"/>
    <w:p w:rsidR="00C9674B" w:rsidRDefault="00C9674B" w:rsidP="00054075">
      <w:r>
        <w:t xml:space="preserve">When I use </w:t>
      </w:r>
      <w:proofErr w:type="spellStart"/>
      <w:r>
        <w:t>insheet</w:t>
      </w:r>
      <w:proofErr w:type="spellEnd"/>
      <w:r>
        <w:t xml:space="preserve"> I only get 1 variable</w:t>
      </w:r>
    </w:p>
    <w:p w:rsidR="00C9674B" w:rsidRDefault="00C9674B" w:rsidP="00054075">
      <w:r>
        <w:t xml:space="preserve">help </w:t>
      </w:r>
      <w:proofErr w:type="spellStart"/>
      <w:r>
        <w:t>insheet</w:t>
      </w:r>
      <w:proofErr w:type="spellEnd"/>
    </w:p>
    <w:p w:rsidR="00C9674B" w:rsidRDefault="00C9674B" w:rsidP="00C9674B">
      <w:r>
        <w:t>set delimiter to the pipe</w:t>
      </w:r>
    </w:p>
    <w:p w:rsidR="00C9674B" w:rsidRDefault="00C9674B" w:rsidP="00C9674B"/>
    <w:p w:rsidR="00C9674B" w:rsidRDefault="00C9674B" w:rsidP="00C9674B">
      <w:proofErr w:type="gramStart"/>
      <w:r>
        <w:t>Data  is</w:t>
      </w:r>
      <w:proofErr w:type="gramEnd"/>
      <w:r>
        <w:t xml:space="preserve"> in Stata – time to write a do file</w:t>
      </w:r>
    </w:p>
    <w:p w:rsidR="00C9674B" w:rsidRDefault="00C9674B" w:rsidP="00C9674B">
      <w:r>
        <w:t>Using do file template</w:t>
      </w:r>
    </w:p>
    <w:p w:rsidR="00C9674B" w:rsidRDefault="00C9674B" w:rsidP="00C9674B"/>
    <w:p w:rsidR="00C9674B" w:rsidRDefault="00C9674B" w:rsidP="00C9674B">
      <w:r w:rsidRPr="00C9674B">
        <w:t>G:\Team Drives\URSC689_S2020\TMPWF\Posted</w:t>
      </w:r>
      <w:r>
        <w:t>\</w:t>
      </w:r>
      <w:r w:rsidRPr="00C9674B">
        <w:t>00_templatedofile_2020-02-10</w:t>
      </w:r>
      <w:r>
        <w:t>.do</w:t>
      </w:r>
    </w:p>
    <w:p w:rsidR="00C9674B" w:rsidRDefault="00C9674B" w:rsidP="00C9674B"/>
    <w:p w:rsidR="00B068D8" w:rsidRDefault="00B068D8" w:rsidP="00C9674B">
      <w:r>
        <w:t>Saving work in WORKNPR Folder</w:t>
      </w:r>
    </w:p>
    <w:p w:rsidR="00B068D8" w:rsidRDefault="00B068D8" w:rsidP="00C9674B">
      <w:r w:rsidRPr="00B068D8">
        <w:t>G:\My Drive\MyCourses\URSC689\WorkNPR\URSC689_</w:t>
      </w:r>
      <w:r>
        <w:t>01_Intro</w:t>
      </w:r>
      <w:r w:rsidRPr="00B068D8">
        <w:t>LoopsFunctions_2020-02-10</w:t>
      </w:r>
      <w:r>
        <w:t>\</w:t>
      </w:r>
    </w:p>
    <w:p w:rsidR="00B068D8" w:rsidRDefault="00B068D8" w:rsidP="00C9674B"/>
    <w:p w:rsidR="008C71B1" w:rsidRDefault="008C71B1" w:rsidP="00C9674B"/>
    <w:p w:rsidR="008C71B1" w:rsidRDefault="008C71B1" w:rsidP="008C71B1">
      <w:pPr>
        <w:pStyle w:val="Heading3"/>
      </w:pPr>
      <w:r>
        <w:t>Data is read in – how do I loop over observations?</w:t>
      </w:r>
    </w:p>
    <w:p w:rsidR="008C71B1" w:rsidRDefault="008C71B1" w:rsidP="008C71B1">
      <w:r>
        <w:t xml:space="preserve">Google: </w:t>
      </w:r>
      <w:proofErr w:type="spellStart"/>
      <w:r w:rsidRPr="008C71B1">
        <w:t>stata</w:t>
      </w:r>
      <w:proofErr w:type="spellEnd"/>
      <w:r w:rsidRPr="008C71B1">
        <w:t xml:space="preserve"> loop through observations</w:t>
      </w:r>
    </w:p>
    <w:p w:rsidR="008C71B1" w:rsidRDefault="008C71B1" w:rsidP="008C71B1">
      <w:r>
        <w:t>Example code</w:t>
      </w:r>
    </w:p>
    <w:p w:rsidR="008C71B1" w:rsidRDefault="00EC3DAC" w:rsidP="008C71B1">
      <w:hyperlink r:id="rId12" w:history="1">
        <w:r w:rsidR="008C71B1">
          <w:rPr>
            <w:rStyle w:val="Hyperlink"/>
          </w:rPr>
          <w:t>https://www.stata.com/statalist/archive/2007-03/msg00525.html</w:t>
        </w:r>
      </w:hyperlink>
    </w:p>
    <w:p w:rsidR="008C71B1" w:rsidRDefault="008C71B1" w:rsidP="008C71B1"/>
    <w:p w:rsidR="008C71B1" w:rsidRPr="008C71B1" w:rsidRDefault="008C71B1" w:rsidP="008C7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Courier New"/>
          <w:color w:val="000000"/>
          <w:sz w:val="20"/>
          <w:szCs w:val="20"/>
        </w:rPr>
      </w:pPr>
      <w:proofErr w:type="spellStart"/>
      <w:r w:rsidRPr="008C71B1">
        <w:rPr>
          <w:rFonts w:cs="Courier New"/>
          <w:color w:val="000000"/>
          <w:sz w:val="20"/>
          <w:szCs w:val="20"/>
        </w:rPr>
        <w:t>sysuse</w:t>
      </w:r>
      <w:proofErr w:type="spellEnd"/>
      <w:r w:rsidRPr="008C71B1">
        <w:rPr>
          <w:rFonts w:cs="Courier New"/>
          <w:color w:val="000000"/>
          <w:sz w:val="20"/>
          <w:szCs w:val="20"/>
        </w:rPr>
        <w:t xml:space="preserve"> auto, clear</w:t>
      </w:r>
    </w:p>
    <w:p w:rsidR="008C71B1" w:rsidRPr="008C71B1" w:rsidRDefault="008C71B1" w:rsidP="008C7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Courier New"/>
          <w:color w:val="000000"/>
          <w:sz w:val="20"/>
          <w:szCs w:val="20"/>
        </w:rPr>
      </w:pPr>
      <w:r w:rsidRPr="008C71B1">
        <w:rPr>
          <w:rFonts w:cs="Courier New"/>
          <w:color w:val="000000"/>
          <w:sz w:val="20"/>
          <w:szCs w:val="20"/>
        </w:rPr>
        <w:t xml:space="preserve">gen domestic </w:t>
      </w:r>
      <w:proofErr w:type="gramStart"/>
      <w:r w:rsidRPr="008C71B1">
        <w:rPr>
          <w:rFonts w:cs="Courier New"/>
          <w:color w:val="000000"/>
          <w:sz w:val="20"/>
          <w:szCs w:val="20"/>
        </w:rPr>
        <w:t>= .</w:t>
      </w:r>
      <w:proofErr w:type="gramEnd"/>
    </w:p>
    <w:p w:rsidR="008C71B1" w:rsidRPr="008C71B1" w:rsidRDefault="008C71B1" w:rsidP="008C7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Courier New"/>
          <w:color w:val="000000"/>
          <w:sz w:val="20"/>
          <w:szCs w:val="20"/>
        </w:rPr>
      </w:pPr>
      <w:r w:rsidRPr="008C71B1">
        <w:rPr>
          <w:rFonts w:cs="Courier New"/>
          <w:color w:val="000000"/>
          <w:sz w:val="20"/>
          <w:szCs w:val="20"/>
        </w:rPr>
        <w:t>local N = _N</w:t>
      </w:r>
    </w:p>
    <w:p w:rsidR="008C71B1" w:rsidRPr="008C71B1" w:rsidRDefault="008C71B1" w:rsidP="008C7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Courier New"/>
          <w:color w:val="000000"/>
          <w:sz w:val="20"/>
          <w:szCs w:val="20"/>
        </w:rPr>
      </w:pPr>
      <w:proofErr w:type="spellStart"/>
      <w:r w:rsidRPr="008C71B1">
        <w:rPr>
          <w:rFonts w:cs="Courier New"/>
          <w:color w:val="000000"/>
          <w:sz w:val="20"/>
          <w:szCs w:val="20"/>
        </w:rPr>
        <w:t>forvalues</w:t>
      </w:r>
      <w:proofErr w:type="spellEnd"/>
      <w:r w:rsidRPr="008C71B1">
        <w:rPr>
          <w:rFonts w:cs="Courier New"/>
          <w:color w:val="000000"/>
          <w:sz w:val="20"/>
          <w:szCs w:val="20"/>
        </w:rPr>
        <w:t xml:space="preserve"> </w:t>
      </w:r>
      <w:proofErr w:type="spellStart"/>
      <w:r w:rsidRPr="008C71B1">
        <w:rPr>
          <w:rFonts w:cs="Courier New"/>
          <w:color w:val="000000"/>
          <w:sz w:val="20"/>
          <w:szCs w:val="20"/>
        </w:rPr>
        <w:t>i</w:t>
      </w:r>
      <w:proofErr w:type="spellEnd"/>
      <w:r w:rsidRPr="008C71B1">
        <w:rPr>
          <w:rFonts w:cs="Courier New"/>
          <w:color w:val="000000"/>
          <w:sz w:val="20"/>
          <w:szCs w:val="20"/>
        </w:rPr>
        <w:t xml:space="preserve"> = 1/`N' {</w:t>
      </w:r>
    </w:p>
    <w:p w:rsidR="008C71B1" w:rsidRPr="008C71B1" w:rsidRDefault="008C71B1" w:rsidP="008C7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Courier New"/>
          <w:color w:val="000000"/>
          <w:sz w:val="20"/>
          <w:szCs w:val="20"/>
        </w:rPr>
      </w:pPr>
      <w:r w:rsidRPr="008C71B1">
        <w:rPr>
          <w:rFonts w:cs="Courier New"/>
          <w:color w:val="000000"/>
          <w:sz w:val="20"/>
          <w:szCs w:val="20"/>
        </w:rPr>
        <w:tab/>
        <w:t>if foreign[`</w:t>
      </w:r>
      <w:proofErr w:type="spellStart"/>
      <w:r w:rsidRPr="008C71B1">
        <w:rPr>
          <w:rFonts w:cs="Courier New"/>
          <w:color w:val="000000"/>
          <w:sz w:val="20"/>
          <w:szCs w:val="20"/>
        </w:rPr>
        <w:t>i</w:t>
      </w:r>
      <w:proofErr w:type="spellEnd"/>
      <w:r w:rsidRPr="008C71B1">
        <w:rPr>
          <w:rFonts w:cs="Courier New"/>
          <w:color w:val="000000"/>
          <w:sz w:val="20"/>
          <w:szCs w:val="20"/>
        </w:rPr>
        <w:t>'] == 0 {</w:t>
      </w:r>
    </w:p>
    <w:p w:rsidR="008C71B1" w:rsidRPr="008C71B1" w:rsidRDefault="008C71B1" w:rsidP="008C7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Courier New"/>
          <w:color w:val="000000"/>
          <w:sz w:val="20"/>
          <w:szCs w:val="20"/>
        </w:rPr>
      </w:pPr>
      <w:r w:rsidRPr="008C71B1">
        <w:rPr>
          <w:rFonts w:cs="Courier New"/>
          <w:color w:val="000000"/>
          <w:sz w:val="20"/>
          <w:szCs w:val="20"/>
        </w:rPr>
        <w:tab/>
      </w:r>
      <w:r w:rsidRPr="008C71B1">
        <w:rPr>
          <w:rFonts w:cs="Courier New"/>
          <w:color w:val="000000"/>
          <w:sz w:val="20"/>
          <w:szCs w:val="20"/>
        </w:rPr>
        <w:tab/>
        <w:t>qui replace domestic = 1 in `</w:t>
      </w:r>
      <w:proofErr w:type="spellStart"/>
      <w:r w:rsidRPr="008C71B1">
        <w:rPr>
          <w:rFonts w:cs="Courier New"/>
          <w:color w:val="000000"/>
          <w:sz w:val="20"/>
          <w:szCs w:val="20"/>
        </w:rPr>
        <w:t>i</w:t>
      </w:r>
      <w:proofErr w:type="spellEnd"/>
      <w:r w:rsidRPr="008C71B1">
        <w:rPr>
          <w:rFonts w:cs="Courier New"/>
          <w:color w:val="000000"/>
          <w:sz w:val="20"/>
          <w:szCs w:val="20"/>
        </w:rPr>
        <w:t>'</w:t>
      </w:r>
    </w:p>
    <w:p w:rsidR="008C71B1" w:rsidRPr="008C71B1" w:rsidRDefault="008C71B1" w:rsidP="008C7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Courier New"/>
          <w:color w:val="000000"/>
          <w:sz w:val="20"/>
          <w:szCs w:val="20"/>
        </w:rPr>
      </w:pPr>
      <w:r w:rsidRPr="008C71B1">
        <w:rPr>
          <w:rFonts w:cs="Courier New"/>
          <w:color w:val="000000"/>
          <w:sz w:val="20"/>
          <w:szCs w:val="20"/>
        </w:rPr>
        <w:tab/>
        <w:t>}</w:t>
      </w:r>
    </w:p>
    <w:p w:rsidR="008C71B1" w:rsidRPr="008C71B1" w:rsidRDefault="008C71B1" w:rsidP="008C7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Courier New"/>
          <w:color w:val="000000"/>
          <w:sz w:val="20"/>
          <w:szCs w:val="20"/>
        </w:rPr>
      </w:pPr>
      <w:r w:rsidRPr="008C71B1">
        <w:rPr>
          <w:rFonts w:cs="Courier New"/>
          <w:color w:val="000000"/>
          <w:sz w:val="20"/>
          <w:szCs w:val="20"/>
        </w:rPr>
        <w:tab/>
        <w:t>else {</w:t>
      </w:r>
    </w:p>
    <w:p w:rsidR="008C71B1" w:rsidRPr="008C71B1" w:rsidRDefault="008C71B1" w:rsidP="008C7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Courier New"/>
          <w:color w:val="000000"/>
          <w:sz w:val="20"/>
          <w:szCs w:val="20"/>
        </w:rPr>
      </w:pPr>
      <w:r w:rsidRPr="008C71B1">
        <w:rPr>
          <w:rFonts w:cs="Courier New"/>
          <w:color w:val="000000"/>
          <w:sz w:val="20"/>
          <w:szCs w:val="20"/>
        </w:rPr>
        <w:tab/>
      </w:r>
      <w:r w:rsidRPr="008C71B1">
        <w:rPr>
          <w:rFonts w:cs="Courier New"/>
          <w:color w:val="000000"/>
          <w:sz w:val="20"/>
          <w:szCs w:val="20"/>
        </w:rPr>
        <w:tab/>
        <w:t>qui replace domestic = 0 in `</w:t>
      </w:r>
      <w:proofErr w:type="spellStart"/>
      <w:r w:rsidRPr="008C71B1">
        <w:rPr>
          <w:rFonts w:cs="Courier New"/>
          <w:color w:val="000000"/>
          <w:sz w:val="20"/>
          <w:szCs w:val="20"/>
        </w:rPr>
        <w:t>i</w:t>
      </w:r>
      <w:proofErr w:type="spellEnd"/>
      <w:r w:rsidRPr="008C71B1">
        <w:rPr>
          <w:rFonts w:cs="Courier New"/>
          <w:color w:val="000000"/>
          <w:sz w:val="20"/>
          <w:szCs w:val="20"/>
        </w:rPr>
        <w:t>'</w:t>
      </w:r>
    </w:p>
    <w:p w:rsidR="008C71B1" w:rsidRPr="008C71B1" w:rsidRDefault="008C71B1" w:rsidP="008C7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Courier New"/>
          <w:color w:val="000000"/>
          <w:sz w:val="20"/>
          <w:szCs w:val="20"/>
        </w:rPr>
      </w:pPr>
      <w:r w:rsidRPr="008C71B1">
        <w:rPr>
          <w:rFonts w:cs="Courier New"/>
          <w:color w:val="000000"/>
          <w:sz w:val="20"/>
          <w:szCs w:val="20"/>
        </w:rPr>
        <w:tab/>
        <w:t>}</w:t>
      </w:r>
    </w:p>
    <w:p w:rsidR="008C71B1" w:rsidRPr="008C71B1" w:rsidRDefault="008C71B1" w:rsidP="008C7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Courier New"/>
          <w:color w:val="000000"/>
          <w:sz w:val="20"/>
          <w:szCs w:val="20"/>
        </w:rPr>
      </w:pPr>
      <w:r w:rsidRPr="008C71B1">
        <w:rPr>
          <w:rFonts w:cs="Courier New"/>
          <w:color w:val="000000"/>
          <w:sz w:val="20"/>
          <w:szCs w:val="20"/>
        </w:rPr>
        <w:t>}</w:t>
      </w:r>
    </w:p>
    <w:p w:rsidR="008C71B1" w:rsidRDefault="008C71B1" w:rsidP="008C71B1"/>
    <w:p w:rsidR="0069044A" w:rsidRDefault="0069044A" w:rsidP="008C71B1"/>
    <w:p w:rsidR="0069044A" w:rsidRDefault="0069044A" w:rsidP="0069044A">
      <w:pPr>
        <w:pStyle w:val="Heading3"/>
      </w:pPr>
      <w:r>
        <w:t xml:space="preserve">How </w:t>
      </w:r>
      <w:proofErr w:type="gramStart"/>
      <w:r>
        <w:t>to  make</w:t>
      </w:r>
      <w:proofErr w:type="gramEnd"/>
      <w:r>
        <w:t xml:space="preserve"> an abstraction (program) that returns state name given state </w:t>
      </w:r>
      <w:proofErr w:type="spellStart"/>
      <w:r>
        <w:t>fips</w:t>
      </w:r>
      <w:proofErr w:type="spellEnd"/>
      <w:r>
        <w:t>?</w:t>
      </w:r>
    </w:p>
    <w:p w:rsidR="0069044A" w:rsidRDefault="0069044A" w:rsidP="0069044A">
      <w:r>
        <w:t xml:space="preserve">Googled </w:t>
      </w:r>
      <w:proofErr w:type="spellStart"/>
      <w:r w:rsidRPr="0069044A">
        <w:t>stata</w:t>
      </w:r>
      <w:proofErr w:type="spellEnd"/>
      <w:r w:rsidRPr="0069044A">
        <w:t xml:space="preserve"> look up observation</w:t>
      </w:r>
    </w:p>
    <w:p w:rsidR="0069044A" w:rsidRDefault="0069044A" w:rsidP="0069044A">
      <w:r>
        <w:t>Found</w:t>
      </w:r>
    </w:p>
    <w:p w:rsidR="0069044A" w:rsidRDefault="00EC3DAC" w:rsidP="0069044A">
      <w:hyperlink r:id="rId13" w:history="1">
        <w:r w:rsidR="0069044A">
          <w:rPr>
            <w:rStyle w:val="Hyperlink"/>
          </w:rPr>
          <w:t>https://www.stata.com/statalist/archive/2008-08/msg00302.html</w:t>
        </w:r>
      </w:hyperlink>
    </w:p>
    <w:p w:rsidR="0069044A" w:rsidRDefault="0069044A" w:rsidP="0069044A"/>
    <w:p w:rsidR="0069044A" w:rsidRDefault="0069044A" w:rsidP="0069044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gen long </w:t>
      </w:r>
      <w:proofErr w:type="spellStart"/>
      <w:r>
        <w:rPr>
          <w:color w:val="000000"/>
        </w:rPr>
        <w:t>obsn</w:t>
      </w:r>
      <w:proofErr w:type="spellEnd"/>
      <w:r>
        <w:rPr>
          <w:color w:val="000000"/>
        </w:rPr>
        <w:t xml:space="preserve"> = _n </w:t>
      </w:r>
    </w:p>
    <w:p w:rsidR="0069044A" w:rsidRDefault="0069044A" w:rsidP="0069044A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obsn</w:t>
      </w:r>
      <w:proofErr w:type="spellEnd"/>
      <w:r>
        <w:rPr>
          <w:color w:val="000000"/>
        </w:rPr>
        <w:t xml:space="preserve"> if name == "Jones", </w:t>
      </w:r>
      <w:proofErr w:type="spellStart"/>
      <w:r>
        <w:rPr>
          <w:color w:val="000000"/>
        </w:rPr>
        <w:t>meanonly</w:t>
      </w:r>
      <w:proofErr w:type="spellEnd"/>
      <w:r>
        <w:rPr>
          <w:color w:val="000000"/>
        </w:rPr>
        <w:t xml:space="preserve"> </w:t>
      </w:r>
    </w:p>
    <w:p w:rsidR="0069044A" w:rsidRDefault="0069044A" w:rsidP="0069044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local </w:t>
      </w:r>
      <w:proofErr w:type="spellStart"/>
      <w:r>
        <w:rPr>
          <w:color w:val="000000"/>
        </w:rPr>
        <w:t>Jones_age</w:t>
      </w:r>
      <w:proofErr w:type="spellEnd"/>
      <w:r>
        <w:rPr>
          <w:color w:val="000000"/>
        </w:rPr>
        <w:t xml:space="preserve"> = age[`r(min)'] </w:t>
      </w:r>
    </w:p>
    <w:p w:rsidR="0069044A" w:rsidRPr="0069044A" w:rsidRDefault="0069044A" w:rsidP="0069044A"/>
    <w:sectPr w:rsidR="0069044A" w:rsidRPr="0069044A" w:rsidSect="00F250B5">
      <w:headerReference w:type="default" r:id="rId14"/>
      <w:pgSz w:w="12240" w:h="15840" w:code="1"/>
      <w:pgMar w:top="1008" w:right="1152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DAC" w:rsidRDefault="00EC3DAC">
      <w:r>
        <w:separator/>
      </w:r>
    </w:p>
  </w:endnote>
  <w:endnote w:type="continuationSeparator" w:id="0">
    <w:p w:rsidR="00EC3DAC" w:rsidRDefault="00EC3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DAC" w:rsidRDefault="00EC3DAC">
      <w:r>
        <w:separator/>
      </w:r>
    </w:p>
  </w:footnote>
  <w:footnote w:type="continuationSeparator" w:id="0">
    <w:p w:rsidR="00EC3DAC" w:rsidRDefault="00EC3D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1F0" w:rsidRDefault="000161F0">
    <w:pPr>
      <w:pStyle w:val="Header"/>
      <w:spacing w:before="0"/>
      <w:ind w:right="-432"/>
      <w:jc w:val="right"/>
      <w:rPr>
        <w:rFonts w:cs="Arial"/>
        <w:color w:val="auto"/>
        <w:sz w:val="18"/>
        <w:szCs w:val="18"/>
      </w:rPr>
    </w:pPr>
    <w:r>
      <w:rPr>
        <w:rFonts w:cs="Arial"/>
        <w:color w:val="auto"/>
        <w:sz w:val="18"/>
        <w:szCs w:val="18"/>
      </w:rPr>
      <w:t xml:space="preserve">Research log </w:t>
    </w:r>
    <w:r w:rsidRPr="00E94147">
      <w:rPr>
        <w:rFonts w:cs="Arial"/>
        <w:color w:val="auto"/>
        <w:sz w:val="18"/>
        <w:szCs w:val="18"/>
      </w:rPr>
      <w:t>start</w:t>
    </w:r>
    <w:r>
      <w:rPr>
        <w:rFonts w:cs="Arial"/>
        <w:color w:val="auto"/>
        <w:sz w:val="18"/>
        <w:szCs w:val="18"/>
      </w:rPr>
      <w:t>ing</w:t>
    </w:r>
    <w:r w:rsidRPr="00E94147">
      <w:rPr>
        <w:rFonts w:cs="Arial"/>
        <w:color w:val="auto"/>
        <w:sz w:val="18"/>
        <w:szCs w:val="18"/>
      </w:rPr>
      <w:t xml:space="preserve"> </w:t>
    </w:r>
    <w:r w:rsidR="00B12FDE">
      <w:rPr>
        <w:rFonts w:cs="Arial"/>
        <w:i/>
        <w:color w:val="auto"/>
        <w:sz w:val="18"/>
        <w:szCs w:val="18"/>
      </w:rPr>
      <w:t>Feb 10</w:t>
    </w:r>
    <w:r w:rsidR="00E81A14">
      <w:rPr>
        <w:rFonts w:cs="Arial"/>
        <w:i/>
        <w:color w:val="auto"/>
        <w:sz w:val="18"/>
        <w:szCs w:val="18"/>
      </w:rPr>
      <w:t>, 2020</w:t>
    </w:r>
    <w:r>
      <w:rPr>
        <w:rFonts w:cs="Arial"/>
        <w:color w:val="auto"/>
        <w:sz w:val="18"/>
        <w:szCs w:val="18"/>
      </w:rPr>
      <w:t xml:space="preserve"> </w:t>
    </w:r>
    <w:r w:rsidR="00806125">
      <w:rPr>
        <w:rFonts w:cs="Arial"/>
        <w:color w:val="auto"/>
        <w:sz w:val="18"/>
        <w:szCs w:val="18"/>
      </w:rPr>
      <w:t>–</w:t>
    </w:r>
    <w:r>
      <w:rPr>
        <w:rFonts w:cs="Arial"/>
        <w:color w:val="auto"/>
        <w:sz w:val="18"/>
        <w:szCs w:val="18"/>
      </w:rPr>
      <w:t xml:space="preserve"> </w:t>
    </w:r>
    <w:r w:rsidR="00E81A14">
      <w:rPr>
        <w:rFonts w:cs="Arial"/>
        <w:color w:val="auto"/>
        <w:sz w:val="18"/>
        <w:szCs w:val="18"/>
      </w:rPr>
      <w:t>TMPWF</w:t>
    </w:r>
    <w:r w:rsidR="00806125">
      <w:rPr>
        <w:rFonts w:cs="Arial"/>
        <w:color w:val="auto"/>
        <w:sz w:val="18"/>
        <w:szCs w:val="18"/>
      </w:rPr>
      <w:t xml:space="preserve">: </w:t>
    </w:r>
    <w:r w:rsidRPr="00E94147">
      <w:rPr>
        <w:rFonts w:cs="Arial"/>
        <w:color w:val="auto"/>
        <w:sz w:val="18"/>
        <w:szCs w:val="18"/>
      </w:rPr>
      <w:t xml:space="preserve">Page </w:t>
    </w:r>
    <w:r w:rsidR="0030583B" w:rsidRPr="00E94147">
      <w:rPr>
        <w:rFonts w:cs="Arial"/>
        <w:color w:val="auto"/>
        <w:sz w:val="18"/>
        <w:szCs w:val="18"/>
      </w:rPr>
      <w:fldChar w:fldCharType="begin"/>
    </w:r>
    <w:r w:rsidRPr="00E94147">
      <w:rPr>
        <w:rFonts w:cs="Arial"/>
        <w:color w:val="auto"/>
        <w:sz w:val="18"/>
        <w:szCs w:val="18"/>
      </w:rPr>
      <w:instrText xml:space="preserve"> PAGE </w:instrText>
    </w:r>
    <w:r w:rsidR="0030583B" w:rsidRPr="00E94147">
      <w:rPr>
        <w:rFonts w:cs="Arial"/>
        <w:color w:val="auto"/>
        <w:sz w:val="18"/>
        <w:szCs w:val="18"/>
      </w:rPr>
      <w:fldChar w:fldCharType="separate"/>
    </w:r>
    <w:r w:rsidR="00427721">
      <w:rPr>
        <w:rFonts w:cs="Arial"/>
        <w:noProof/>
        <w:color w:val="auto"/>
        <w:sz w:val="18"/>
        <w:szCs w:val="18"/>
      </w:rPr>
      <w:t>1</w:t>
    </w:r>
    <w:r w:rsidR="0030583B" w:rsidRPr="00E94147">
      <w:rPr>
        <w:rFonts w:cs="Arial"/>
        <w:color w:val="auto"/>
        <w:sz w:val="18"/>
        <w:szCs w:val="18"/>
      </w:rPr>
      <w:fldChar w:fldCharType="end"/>
    </w:r>
  </w:p>
  <w:p w:rsidR="000161F0" w:rsidRPr="00AD0881" w:rsidRDefault="000161F0">
    <w:pPr>
      <w:pStyle w:val="Header"/>
      <w:spacing w:before="0"/>
      <w:ind w:right="-432"/>
      <w:jc w:val="right"/>
      <w:rPr>
        <w:color w:val="auto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62259"/>
    <w:multiLevelType w:val="hybridMultilevel"/>
    <w:tmpl w:val="7A8831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9C6ABF"/>
    <w:multiLevelType w:val="hybridMultilevel"/>
    <w:tmpl w:val="E968B9C6"/>
    <w:lvl w:ilvl="0" w:tplc="BEDECC4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4A1D03"/>
    <w:multiLevelType w:val="hybridMultilevel"/>
    <w:tmpl w:val="87F073AE"/>
    <w:lvl w:ilvl="0" w:tplc="2BACEB0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8E52C0F"/>
    <w:multiLevelType w:val="singleLevel"/>
    <w:tmpl w:val="2BACEB0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972654B"/>
    <w:multiLevelType w:val="hybridMultilevel"/>
    <w:tmpl w:val="9BB01DDC"/>
    <w:lvl w:ilvl="0" w:tplc="71381186">
      <w:numFmt w:val="bullet"/>
      <w:lvlText w:val="-"/>
      <w:lvlJc w:val="left"/>
      <w:pPr>
        <w:ind w:left="504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5" w15:restartNumberingAfterBreak="0">
    <w:nsid w:val="2A5D73EE"/>
    <w:multiLevelType w:val="hybridMultilevel"/>
    <w:tmpl w:val="68D084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74C07"/>
    <w:multiLevelType w:val="hybridMultilevel"/>
    <w:tmpl w:val="8428646E"/>
    <w:lvl w:ilvl="0" w:tplc="112AD1A0">
      <w:start w:val="1"/>
      <w:numFmt w:val="bullet"/>
      <w:lvlText w:val=""/>
      <w:lvlJc w:val="left"/>
      <w:pPr>
        <w:tabs>
          <w:tab w:val="num" w:pos="540"/>
        </w:tabs>
        <w:ind w:left="540" w:hanging="396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4"/>
        </w:tabs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</w:rPr>
    </w:lvl>
  </w:abstractNum>
  <w:abstractNum w:abstractNumId="7" w15:restartNumberingAfterBreak="0">
    <w:nsid w:val="3D9009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35430FC"/>
    <w:multiLevelType w:val="hybridMultilevel"/>
    <w:tmpl w:val="8D7C58C2"/>
    <w:lvl w:ilvl="0" w:tplc="6B6A5CE8">
      <w:start w:val="1"/>
      <w:numFmt w:val="decimal"/>
      <w:lvlText w:val="%1)"/>
      <w:lvlJc w:val="left"/>
      <w:pPr>
        <w:tabs>
          <w:tab w:val="num" w:pos="540"/>
        </w:tabs>
        <w:ind w:left="540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4"/>
        </w:tabs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4"/>
        </w:tabs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4"/>
        </w:tabs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4"/>
        </w:tabs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4"/>
        </w:tabs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4"/>
        </w:tabs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4"/>
        </w:tabs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4"/>
        </w:tabs>
        <w:ind w:left="6264" w:hanging="180"/>
      </w:pPr>
    </w:lvl>
  </w:abstractNum>
  <w:abstractNum w:abstractNumId="9" w15:restartNumberingAfterBreak="0">
    <w:nsid w:val="5131098C"/>
    <w:multiLevelType w:val="hybridMultilevel"/>
    <w:tmpl w:val="4E44E2FA"/>
    <w:lvl w:ilvl="0" w:tplc="C3A07858">
      <w:numFmt w:val="bullet"/>
      <w:lvlText w:val="-"/>
      <w:lvlJc w:val="left"/>
      <w:pPr>
        <w:ind w:left="504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0" w15:restartNumberingAfterBreak="0">
    <w:nsid w:val="566C4047"/>
    <w:multiLevelType w:val="hybridMultilevel"/>
    <w:tmpl w:val="5D88B9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63632"/>
    <w:multiLevelType w:val="hybridMultilevel"/>
    <w:tmpl w:val="6964B994"/>
    <w:lvl w:ilvl="0" w:tplc="0E3EB42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656515F9"/>
    <w:multiLevelType w:val="hybridMultilevel"/>
    <w:tmpl w:val="DD9A1398"/>
    <w:lvl w:ilvl="0" w:tplc="9446BA8A">
      <w:start w:val="1"/>
      <w:numFmt w:val="decimal"/>
      <w:lvlText w:val="%1)"/>
      <w:lvlJc w:val="left"/>
      <w:pPr>
        <w:tabs>
          <w:tab w:val="num" w:pos="756"/>
        </w:tabs>
        <w:ind w:left="756" w:hanging="39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8525EC1"/>
    <w:multiLevelType w:val="hybridMultilevel"/>
    <w:tmpl w:val="737016F8"/>
    <w:lvl w:ilvl="0" w:tplc="F87414A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75131E5B"/>
    <w:multiLevelType w:val="hybridMultilevel"/>
    <w:tmpl w:val="8EACDB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7350045"/>
    <w:multiLevelType w:val="singleLevel"/>
    <w:tmpl w:val="2BACEB0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AE445DF"/>
    <w:multiLevelType w:val="hybridMultilevel"/>
    <w:tmpl w:val="64C8D0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15"/>
  </w:num>
  <w:num w:numId="4">
    <w:abstractNumId w:val="7"/>
  </w:num>
  <w:num w:numId="5">
    <w:abstractNumId w:val="3"/>
  </w:num>
  <w:num w:numId="6">
    <w:abstractNumId w:val="2"/>
  </w:num>
  <w:num w:numId="7">
    <w:abstractNumId w:val="11"/>
  </w:num>
  <w:num w:numId="8">
    <w:abstractNumId w:val="13"/>
  </w:num>
  <w:num w:numId="9">
    <w:abstractNumId w:val="10"/>
  </w:num>
  <w:num w:numId="10">
    <w:abstractNumId w:val="12"/>
  </w:num>
  <w:num w:numId="11">
    <w:abstractNumId w:val="14"/>
  </w:num>
  <w:num w:numId="12">
    <w:abstractNumId w:val="16"/>
  </w:num>
  <w:num w:numId="13">
    <w:abstractNumId w:val="0"/>
  </w:num>
  <w:num w:numId="14">
    <w:abstractNumId w:val="8"/>
  </w:num>
  <w:num w:numId="15">
    <w:abstractNumId w:val="6"/>
  </w:num>
  <w:num w:numId="16">
    <w:abstractNumId w:val="9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987474"/>
    <w:rsid w:val="000012A8"/>
    <w:rsid w:val="00003987"/>
    <w:rsid w:val="00004734"/>
    <w:rsid w:val="000139E4"/>
    <w:rsid w:val="000161F0"/>
    <w:rsid w:val="000200DC"/>
    <w:rsid w:val="00021422"/>
    <w:rsid w:val="00022D1C"/>
    <w:rsid w:val="00023237"/>
    <w:rsid w:val="00024ECE"/>
    <w:rsid w:val="000274DC"/>
    <w:rsid w:val="0003106D"/>
    <w:rsid w:val="00032790"/>
    <w:rsid w:val="00033FDA"/>
    <w:rsid w:val="00034F6C"/>
    <w:rsid w:val="000432AB"/>
    <w:rsid w:val="00053CCD"/>
    <w:rsid w:val="00054075"/>
    <w:rsid w:val="0006651A"/>
    <w:rsid w:val="000711A2"/>
    <w:rsid w:val="00081456"/>
    <w:rsid w:val="00082F25"/>
    <w:rsid w:val="00085CB8"/>
    <w:rsid w:val="00092294"/>
    <w:rsid w:val="00095EC8"/>
    <w:rsid w:val="00097DB0"/>
    <w:rsid w:val="000A1D49"/>
    <w:rsid w:val="000A2030"/>
    <w:rsid w:val="000E4160"/>
    <w:rsid w:val="000E7230"/>
    <w:rsid w:val="000F0A62"/>
    <w:rsid w:val="000F52DA"/>
    <w:rsid w:val="00107936"/>
    <w:rsid w:val="00110892"/>
    <w:rsid w:val="00115D40"/>
    <w:rsid w:val="001168D3"/>
    <w:rsid w:val="00120610"/>
    <w:rsid w:val="001232D6"/>
    <w:rsid w:val="00125207"/>
    <w:rsid w:val="00126D83"/>
    <w:rsid w:val="00133B5D"/>
    <w:rsid w:val="00145E43"/>
    <w:rsid w:val="00160560"/>
    <w:rsid w:val="00160F43"/>
    <w:rsid w:val="00162B28"/>
    <w:rsid w:val="0017126F"/>
    <w:rsid w:val="00171CB4"/>
    <w:rsid w:val="00185BF4"/>
    <w:rsid w:val="0018726A"/>
    <w:rsid w:val="00197375"/>
    <w:rsid w:val="001B3571"/>
    <w:rsid w:val="001C207A"/>
    <w:rsid w:val="001C2C0C"/>
    <w:rsid w:val="001C5CCC"/>
    <w:rsid w:val="001C64D4"/>
    <w:rsid w:val="001C762F"/>
    <w:rsid w:val="001D4DE2"/>
    <w:rsid w:val="001F1BCC"/>
    <w:rsid w:val="001F6BDB"/>
    <w:rsid w:val="002100E1"/>
    <w:rsid w:val="00210E23"/>
    <w:rsid w:val="002121F8"/>
    <w:rsid w:val="0021497E"/>
    <w:rsid w:val="00222A18"/>
    <w:rsid w:val="0022337B"/>
    <w:rsid w:val="00236B62"/>
    <w:rsid w:val="00240ACF"/>
    <w:rsid w:val="0024373B"/>
    <w:rsid w:val="00246863"/>
    <w:rsid w:val="0025042F"/>
    <w:rsid w:val="00252045"/>
    <w:rsid w:val="00253889"/>
    <w:rsid w:val="00254E1B"/>
    <w:rsid w:val="002708A8"/>
    <w:rsid w:val="00286926"/>
    <w:rsid w:val="002876B6"/>
    <w:rsid w:val="00294E38"/>
    <w:rsid w:val="002A68E4"/>
    <w:rsid w:val="002B1757"/>
    <w:rsid w:val="002B24D0"/>
    <w:rsid w:val="002C6139"/>
    <w:rsid w:val="002C6AD4"/>
    <w:rsid w:val="002D186E"/>
    <w:rsid w:val="002D577F"/>
    <w:rsid w:val="002D7FA5"/>
    <w:rsid w:val="002E1195"/>
    <w:rsid w:val="002E1917"/>
    <w:rsid w:val="002E5F96"/>
    <w:rsid w:val="002E6CB3"/>
    <w:rsid w:val="002F3C23"/>
    <w:rsid w:val="002F793B"/>
    <w:rsid w:val="00303B1E"/>
    <w:rsid w:val="0030583B"/>
    <w:rsid w:val="00310DF7"/>
    <w:rsid w:val="00333952"/>
    <w:rsid w:val="00335935"/>
    <w:rsid w:val="00343245"/>
    <w:rsid w:val="00356AE3"/>
    <w:rsid w:val="00360318"/>
    <w:rsid w:val="00362272"/>
    <w:rsid w:val="00366A47"/>
    <w:rsid w:val="00372DCF"/>
    <w:rsid w:val="00373E7A"/>
    <w:rsid w:val="00374EDD"/>
    <w:rsid w:val="00380427"/>
    <w:rsid w:val="003832C5"/>
    <w:rsid w:val="00387A5C"/>
    <w:rsid w:val="003905F6"/>
    <w:rsid w:val="003921E1"/>
    <w:rsid w:val="00392BC3"/>
    <w:rsid w:val="00394001"/>
    <w:rsid w:val="003A5AB9"/>
    <w:rsid w:val="003B4148"/>
    <w:rsid w:val="003B5B25"/>
    <w:rsid w:val="003C1AAF"/>
    <w:rsid w:val="003C5BFC"/>
    <w:rsid w:val="003C724B"/>
    <w:rsid w:val="003C7BD6"/>
    <w:rsid w:val="003D1C89"/>
    <w:rsid w:val="003D1CCA"/>
    <w:rsid w:val="003D1CDB"/>
    <w:rsid w:val="003D6E84"/>
    <w:rsid w:val="003F2EF2"/>
    <w:rsid w:val="00404C10"/>
    <w:rsid w:val="0040651F"/>
    <w:rsid w:val="00414A19"/>
    <w:rsid w:val="00414E28"/>
    <w:rsid w:val="004214C7"/>
    <w:rsid w:val="00426C8F"/>
    <w:rsid w:val="00427721"/>
    <w:rsid w:val="00431FEF"/>
    <w:rsid w:val="00436FC9"/>
    <w:rsid w:val="00442D55"/>
    <w:rsid w:val="00444783"/>
    <w:rsid w:val="00444CB4"/>
    <w:rsid w:val="0046394F"/>
    <w:rsid w:val="0047706A"/>
    <w:rsid w:val="00482E50"/>
    <w:rsid w:val="00483B52"/>
    <w:rsid w:val="00484AC4"/>
    <w:rsid w:val="00490576"/>
    <w:rsid w:val="00490F56"/>
    <w:rsid w:val="00496FD6"/>
    <w:rsid w:val="00497CB2"/>
    <w:rsid w:val="004A0EA9"/>
    <w:rsid w:val="004A537A"/>
    <w:rsid w:val="004A62B6"/>
    <w:rsid w:val="004B7077"/>
    <w:rsid w:val="004C659A"/>
    <w:rsid w:val="004D1453"/>
    <w:rsid w:val="004D596E"/>
    <w:rsid w:val="004D6378"/>
    <w:rsid w:val="005134E6"/>
    <w:rsid w:val="005325DB"/>
    <w:rsid w:val="005413FA"/>
    <w:rsid w:val="00547599"/>
    <w:rsid w:val="00552EB2"/>
    <w:rsid w:val="00555C85"/>
    <w:rsid w:val="00561C35"/>
    <w:rsid w:val="00563371"/>
    <w:rsid w:val="00574F2B"/>
    <w:rsid w:val="0058020F"/>
    <w:rsid w:val="005924BF"/>
    <w:rsid w:val="0059367E"/>
    <w:rsid w:val="00596E43"/>
    <w:rsid w:val="005A6C69"/>
    <w:rsid w:val="005A6FF6"/>
    <w:rsid w:val="005B3EF3"/>
    <w:rsid w:val="005B5980"/>
    <w:rsid w:val="005B74BA"/>
    <w:rsid w:val="005B75EF"/>
    <w:rsid w:val="005C0C57"/>
    <w:rsid w:val="005C31D9"/>
    <w:rsid w:val="005D1913"/>
    <w:rsid w:val="005D6A49"/>
    <w:rsid w:val="005D6FCC"/>
    <w:rsid w:val="005F7B10"/>
    <w:rsid w:val="006012EF"/>
    <w:rsid w:val="006020C8"/>
    <w:rsid w:val="00602254"/>
    <w:rsid w:val="00611BE2"/>
    <w:rsid w:val="00614B85"/>
    <w:rsid w:val="00617BEB"/>
    <w:rsid w:val="00622835"/>
    <w:rsid w:val="00623E73"/>
    <w:rsid w:val="00625770"/>
    <w:rsid w:val="00632DBC"/>
    <w:rsid w:val="00634045"/>
    <w:rsid w:val="00635A5D"/>
    <w:rsid w:val="00641B36"/>
    <w:rsid w:val="006420F9"/>
    <w:rsid w:val="0064307C"/>
    <w:rsid w:val="00645C29"/>
    <w:rsid w:val="0065592E"/>
    <w:rsid w:val="00656953"/>
    <w:rsid w:val="0066053D"/>
    <w:rsid w:val="006620E5"/>
    <w:rsid w:val="0066432C"/>
    <w:rsid w:val="0066531C"/>
    <w:rsid w:val="00667EDB"/>
    <w:rsid w:val="00676A4B"/>
    <w:rsid w:val="00676FBB"/>
    <w:rsid w:val="00680B93"/>
    <w:rsid w:val="0068257D"/>
    <w:rsid w:val="00686A39"/>
    <w:rsid w:val="0069044A"/>
    <w:rsid w:val="006A019D"/>
    <w:rsid w:val="006A0483"/>
    <w:rsid w:val="006A0A29"/>
    <w:rsid w:val="006A71F1"/>
    <w:rsid w:val="006A7D0C"/>
    <w:rsid w:val="006B0B2B"/>
    <w:rsid w:val="006B2A6B"/>
    <w:rsid w:val="006B31AD"/>
    <w:rsid w:val="006B5D79"/>
    <w:rsid w:val="006B7FC8"/>
    <w:rsid w:val="006C1E98"/>
    <w:rsid w:val="006C46F2"/>
    <w:rsid w:val="006C7212"/>
    <w:rsid w:val="006D607C"/>
    <w:rsid w:val="006D7D27"/>
    <w:rsid w:val="006E5C12"/>
    <w:rsid w:val="006E6EC4"/>
    <w:rsid w:val="006E74D9"/>
    <w:rsid w:val="006E7541"/>
    <w:rsid w:val="006F7A4A"/>
    <w:rsid w:val="007026F5"/>
    <w:rsid w:val="0070488F"/>
    <w:rsid w:val="00720F39"/>
    <w:rsid w:val="00721357"/>
    <w:rsid w:val="0072517D"/>
    <w:rsid w:val="00730640"/>
    <w:rsid w:val="00732913"/>
    <w:rsid w:val="007418DC"/>
    <w:rsid w:val="007463B1"/>
    <w:rsid w:val="00760FC0"/>
    <w:rsid w:val="007615FA"/>
    <w:rsid w:val="00761B16"/>
    <w:rsid w:val="007650D6"/>
    <w:rsid w:val="00771242"/>
    <w:rsid w:val="007750DC"/>
    <w:rsid w:val="0077753B"/>
    <w:rsid w:val="00783166"/>
    <w:rsid w:val="0079319B"/>
    <w:rsid w:val="007A4107"/>
    <w:rsid w:val="007A4EF6"/>
    <w:rsid w:val="007A6626"/>
    <w:rsid w:val="007B6C64"/>
    <w:rsid w:val="007C40B5"/>
    <w:rsid w:val="007D191E"/>
    <w:rsid w:val="007D6C35"/>
    <w:rsid w:val="007E1BEF"/>
    <w:rsid w:val="007E305C"/>
    <w:rsid w:val="007E7DD9"/>
    <w:rsid w:val="00800DE7"/>
    <w:rsid w:val="00806125"/>
    <w:rsid w:val="008136AA"/>
    <w:rsid w:val="00815218"/>
    <w:rsid w:val="00816034"/>
    <w:rsid w:val="00820379"/>
    <w:rsid w:val="00825028"/>
    <w:rsid w:val="008268C6"/>
    <w:rsid w:val="0083020E"/>
    <w:rsid w:val="00832AFB"/>
    <w:rsid w:val="00835DB1"/>
    <w:rsid w:val="0085191B"/>
    <w:rsid w:val="00853BE5"/>
    <w:rsid w:val="00855291"/>
    <w:rsid w:val="0087429E"/>
    <w:rsid w:val="008807C7"/>
    <w:rsid w:val="008900AB"/>
    <w:rsid w:val="00890E4B"/>
    <w:rsid w:val="008922A5"/>
    <w:rsid w:val="008949FD"/>
    <w:rsid w:val="00897A92"/>
    <w:rsid w:val="008A0526"/>
    <w:rsid w:val="008A2FFE"/>
    <w:rsid w:val="008B24CA"/>
    <w:rsid w:val="008B3348"/>
    <w:rsid w:val="008B3663"/>
    <w:rsid w:val="008B7E23"/>
    <w:rsid w:val="008C02D4"/>
    <w:rsid w:val="008C0707"/>
    <w:rsid w:val="008C479D"/>
    <w:rsid w:val="008C5D89"/>
    <w:rsid w:val="008C71B1"/>
    <w:rsid w:val="008D10B1"/>
    <w:rsid w:val="008D4677"/>
    <w:rsid w:val="008E4BFF"/>
    <w:rsid w:val="008E692E"/>
    <w:rsid w:val="008F0D11"/>
    <w:rsid w:val="008F1956"/>
    <w:rsid w:val="00920354"/>
    <w:rsid w:val="00940D7D"/>
    <w:rsid w:val="009411F6"/>
    <w:rsid w:val="00942302"/>
    <w:rsid w:val="00947BA3"/>
    <w:rsid w:val="009512B2"/>
    <w:rsid w:val="00960CD1"/>
    <w:rsid w:val="00963F83"/>
    <w:rsid w:val="0097065E"/>
    <w:rsid w:val="009747AC"/>
    <w:rsid w:val="009834E8"/>
    <w:rsid w:val="00987474"/>
    <w:rsid w:val="00990375"/>
    <w:rsid w:val="00996A20"/>
    <w:rsid w:val="009A3BAE"/>
    <w:rsid w:val="009A4096"/>
    <w:rsid w:val="009B1FE4"/>
    <w:rsid w:val="009C3164"/>
    <w:rsid w:val="009C6FEB"/>
    <w:rsid w:val="009D10DF"/>
    <w:rsid w:val="009D4AD1"/>
    <w:rsid w:val="009D531C"/>
    <w:rsid w:val="009E0127"/>
    <w:rsid w:val="009F5B02"/>
    <w:rsid w:val="00A02433"/>
    <w:rsid w:val="00A046B1"/>
    <w:rsid w:val="00A047D7"/>
    <w:rsid w:val="00A116F5"/>
    <w:rsid w:val="00A30CDC"/>
    <w:rsid w:val="00A3641D"/>
    <w:rsid w:val="00A41CAD"/>
    <w:rsid w:val="00A426F0"/>
    <w:rsid w:val="00A435AD"/>
    <w:rsid w:val="00A437F6"/>
    <w:rsid w:val="00A55A92"/>
    <w:rsid w:val="00A56E61"/>
    <w:rsid w:val="00A56FF6"/>
    <w:rsid w:val="00A61766"/>
    <w:rsid w:val="00A76DC6"/>
    <w:rsid w:val="00A84F4B"/>
    <w:rsid w:val="00A8525B"/>
    <w:rsid w:val="00A94C85"/>
    <w:rsid w:val="00A96257"/>
    <w:rsid w:val="00AA122A"/>
    <w:rsid w:val="00AA7793"/>
    <w:rsid w:val="00AC0434"/>
    <w:rsid w:val="00AC370F"/>
    <w:rsid w:val="00AD0881"/>
    <w:rsid w:val="00AD2C3E"/>
    <w:rsid w:val="00AD59CD"/>
    <w:rsid w:val="00AD604B"/>
    <w:rsid w:val="00AF10E7"/>
    <w:rsid w:val="00AF371B"/>
    <w:rsid w:val="00B02948"/>
    <w:rsid w:val="00B068D8"/>
    <w:rsid w:val="00B07425"/>
    <w:rsid w:val="00B12FDE"/>
    <w:rsid w:val="00B172BE"/>
    <w:rsid w:val="00B17B9B"/>
    <w:rsid w:val="00B25472"/>
    <w:rsid w:val="00B34BCD"/>
    <w:rsid w:val="00B43A07"/>
    <w:rsid w:val="00B43B47"/>
    <w:rsid w:val="00B45F44"/>
    <w:rsid w:val="00B60892"/>
    <w:rsid w:val="00B63E7A"/>
    <w:rsid w:val="00B6401A"/>
    <w:rsid w:val="00B64D72"/>
    <w:rsid w:val="00B65ADC"/>
    <w:rsid w:val="00B7018A"/>
    <w:rsid w:val="00B7046D"/>
    <w:rsid w:val="00B70796"/>
    <w:rsid w:val="00B7516C"/>
    <w:rsid w:val="00B87084"/>
    <w:rsid w:val="00B9560C"/>
    <w:rsid w:val="00B958C8"/>
    <w:rsid w:val="00BA2FFA"/>
    <w:rsid w:val="00BA3D50"/>
    <w:rsid w:val="00BA51FA"/>
    <w:rsid w:val="00BB0FD3"/>
    <w:rsid w:val="00BB1D77"/>
    <w:rsid w:val="00BB6F5D"/>
    <w:rsid w:val="00BD1924"/>
    <w:rsid w:val="00BD5040"/>
    <w:rsid w:val="00BD6C14"/>
    <w:rsid w:val="00BE45F5"/>
    <w:rsid w:val="00BE6C6E"/>
    <w:rsid w:val="00BF71F1"/>
    <w:rsid w:val="00BF7FBE"/>
    <w:rsid w:val="00C02FFE"/>
    <w:rsid w:val="00C1372F"/>
    <w:rsid w:val="00C15143"/>
    <w:rsid w:val="00C169B7"/>
    <w:rsid w:val="00C170E4"/>
    <w:rsid w:val="00C17B90"/>
    <w:rsid w:val="00C21BC2"/>
    <w:rsid w:val="00C31D0D"/>
    <w:rsid w:val="00C33FF6"/>
    <w:rsid w:val="00C42A5B"/>
    <w:rsid w:val="00C46958"/>
    <w:rsid w:val="00C46B72"/>
    <w:rsid w:val="00C507FB"/>
    <w:rsid w:val="00C56D80"/>
    <w:rsid w:val="00C57537"/>
    <w:rsid w:val="00C579A4"/>
    <w:rsid w:val="00C61FEC"/>
    <w:rsid w:val="00C64ED8"/>
    <w:rsid w:val="00C6533E"/>
    <w:rsid w:val="00C67AC8"/>
    <w:rsid w:val="00C712B7"/>
    <w:rsid w:val="00C768C1"/>
    <w:rsid w:val="00C876D0"/>
    <w:rsid w:val="00C92B4E"/>
    <w:rsid w:val="00C93D6D"/>
    <w:rsid w:val="00C9674B"/>
    <w:rsid w:val="00C97751"/>
    <w:rsid w:val="00CA27AF"/>
    <w:rsid w:val="00CA4733"/>
    <w:rsid w:val="00CA7325"/>
    <w:rsid w:val="00CA7979"/>
    <w:rsid w:val="00CB306A"/>
    <w:rsid w:val="00CB354F"/>
    <w:rsid w:val="00CC0638"/>
    <w:rsid w:val="00CD43B9"/>
    <w:rsid w:val="00CD63E4"/>
    <w:rsid w:val="00CF1827"/>
    <w:rsid w:val="00CF5B3A"/>
    <w:rsid w:val="00CF6E11"/>
    <w:rsid w:val="00D05E95"/>
    <w:rsid w:val="00D0688C"/>
    <w:rsid w:val="00D136B1"/>
    <w:rsid w:val="00D3448A"/>
    <w:rsid w:val="00D3448F"/>
    <w:rsid w:val="00D344D5"/>
    <w:rsid w:val="00D36AC3"/>
    <w:rsid w:val="00D36B48"/>
    <w:rsid w:val="00D4116D"/>
    <w:rsid w:val="00D50166"/>
    <w:rsid w:val="00D525A9"/>
    <w:rsid w:val="00D54F3D"/>
    <w:rsid w:val="00D57881"/>
    <w:rsid w:val="00D5799C"/>
    <w:rsid w:val="00D62981"/>
    <w:rsid w:val="00D631FD"/>
    <w:rsid w:val="00D65643"/>
    <w:rsid w:val="00D72687"/>
    <w:rsid w:val="00D77F2B"/>
    <w:rsid w:val="00D87ABB"/>
    <w:rsid w:val="00DA1DBF"/>
    <w:rsid w:val="00DB3063"/>
    <w:rsid w:val="00DB557C"/>
    <w:rsid w:val="00DC1580"/>
    <w:rsid w:val="00DC16D0"/>
    <w:rsid w:val="00DD3B31"/>
    <w:rsid w:val="00DD7A71"/>
    <w:rsid w:val="00DE6C8D"/>
    <w:rsid w:val="00DF0560"/>
    <w:rsid w:val="00DF701F"/>
    <w:rsid w:val="00DF72E6"/>
    <w:rsid w:val="00E175B0"/>
    <w:rsid w:val="00E2370E"/>
    <w:rsid w:val="00E3384B"/>
    <w:rsid w:val="00E406B8"/>
    <w:rsid w:val="00E41D8C"/>
    <w:rsid w:val="00E43519"/>
    <w:rsid w:val="00E50FEA"/>
    <w:rsid w:val="00E576A1"/>
    <w:rsid w:val="00E611D8"/>
    <w:rsid w:val="00E617E3"/>
    <w:rsid w:val="00E6224E"/>
    <w:rsid w:val="00E71484"/>
    <w:rsid w:val="00E7789E"/>
    <w:rsid w:val="00E81A14"/>
    <w:rsid w:val="00E825FA"/>
    <w:rsid w:val="00E921B0"/>
    <w:rsid w:val="00E94147"/>
    <w:rsid w:val="00EA147B"/>
    <w:rsid w:val="00EA4A95"/>
    <w:rsid w:val="00EB2FAA"/>
    <w:rsid w:val="00EB5D27"/>
    <w:rsid w:val="00EC3DAC"/>
    <w:rsid w:val="00EC3F5F"/>
    <w:rsid w:val="00EC7D36"/>
    <w:rsid w:val="00ED09EC"/>
    <w:rsid w:val="00EF1C06"/>
    <w:rsid w:val="00F0371D"/>
    <w:rsid w:val="00F0577F"/>
    <w:rsid w:val="00F128F0"/>
    <w:rsid w:val="00F135CD"/>
    <w:rsid w:val="00F154EA"/>
    <w:rsid w:val="00F200A2"/>
    <w:rsid w:val="00F23B9C"/>
    <w:rsid w:val="00F24C86"/>
    <w:rsid w:val="00F250B5"/>
    <w:rsid w:val="00F316D0"/>
    <w:rsid w:val="00F333B8"/>
    <w:rsid w:val="00F3562D"/>
    <w:rsid w:val="00F460D2"/>
    <w:rsid w:val="00F53461"/>
    <w:rsid w:val="00F62BF7"/>
    <w:rsid w:val="00F67710"/>
    <w:rsid w:val="00F70F4B"/>
    <w:rsid w:val="00F72622"/>
    <w:rsid w:val="00F7380C"/>
    <w:rsid w:val="00F73A7B"/>
    <w:rsid w:val="00F83D5A"/>
    <w:rsid w:val="00F909F0"/>
    <w:rsid w:val="00F9115A"/>
    <w:rsid w:val="00FA12E3"/>
    <w:rsid w:val="00FA370E"/>
    <w:rsid w:val="00FB326C"/>
    <w:rsid w:val="00FB32E5"/>
    <w:rsid w:val="00FB50F0"/>
    <w:rsid w:val="00FC0CB0"/>
    <w:rsid w:val="00FE078F"/>
    <w:rsid w:val="00FE1978"/>
    <w:rsid w:val="00FE1EB6"/>
    <w:rsid w:val="00FF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9F8E27"/>
  <w15:docId w15:val="{2222466A-C4DD-44D5-B680-660B2D88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5D89"/>
    <w:pPr>
      <w:ind w:left="144"/>
    </w:pPr>
    <w:rPr>
      <w:rFonts w:ascii="Courier New" w:hAnsi="Courier New"/>
      <w:sz w:val="22"/>
      <w:szCs w:val="24"/>
    </w:rPr>
  </w:style>
  <w:style w:type="paragraph" w:styleId="Heading1">
    <w:name w:val="heading 1"/>
    <w:next w:val="Normal"/>
    <w:autoRedefine/>
    <w:qFormat/>
    <w:rsid w:val="008C5D89"/>
    <w:pPr>
      <w:keepNext/>
      <w:spacing w:before="240" w:after="240"/>
      <w:outlineLvl w:val="0"/>
    </w:pPr>
    <w:rPr>
      <w:rFonts w:ascii="Courier New" w:hAnsi="Courier New"/>
      <w:b/>
      <w:color w:val="000080"/>
      <w:sz w:val="24"/>
      <w:szCs w:val="24"/>
      <w:u w:val="double"/>
    </w:rPr>
  </w:style>
  <w:style w:type="paragraph" w:styleId="Heading2">
    <w:name w:val="heading 2"/>
    <w:next w:val="Normal"/>
    <w:link w:val="Heading2Char"/>
    <w:qFormat/>
    <w:rsid w:val="008C5D89"/>
    <w:pPr>
      <w:spacing w:before="200" w:after="200"/>
      <w:outlineLvl w:val="1"/>
    </w:pPr>
    <w:rPr>
      <w:rFonts w:ascii="Courier New" w:hAnsi="Courier New" w:cs="Courier New"/>
      <w:b/>
      <w:bCs/>
      <w:color w:val="0000FF"/>
      <w:sz w:val="24"/>
      <w:szCs w:val="24"/>
      <w:u w:val="single"/>
    </w:rPr>
  </w:style>
  <w:style w:type="paragraph" w:styleId="Heading3">
    <w:name w:val="heading 3"/>
    <w:basedOn w:val="Heading2"/>
    <w:next w:val="Normal"/>
    <w:qFormat/>
    <w:rsid w:val="008C5D89"/>
    <w:pPr>
      <w:outlineLvl w:val="2"/>
    </w:pPr>
    <w:rPr>
      <w:rFonts w:cs="Arial"/>
      <w:bCs w:val="0"/>
      <w:i/>
      <w:color w:val="800000"/>
      <w:sz w:val="22"/>
      <w:szCs w:val="22"/>
      <w:u w:val="none"/>
    </w:rPr>
  </w:style>
  <w:style w:type="paragraph" w:styleId="Heading4">
    <w:name w:val="heading 4"/>
    <w:basedOn w:val="Heading2"/>
    <w:next w:val="Normal"/>
    <w:qFormat/>
    <w:rsid w:val="008C5D89"/>
    <w:pPr>
      <w:outlineLvl w:val="3"/>
    </w:pPr>
    <w:rPr>
      <w:b w:val="0"/>
      <w:bCs w:val="0"/>
      <w:sz w:val="22"/>
      <w:szCs w:val="28"/>
    </w:rPr>
  </w:style>
  <w:style w:type="paragraph" w:styleId="Heading5">
    <w:name w:val="heading 5"/>
    <w:basedOn w:val="Heading1"/>
    <w:next w:val="Normal"/>
    <w:qFormat/>
    <w:rsid w:val="000711A2"/>
    <w:pPr>
      <w:spacing w:before="200" w:after="200"/>
      <w:outlineLvl w:val="4"/>
    </w:pPr>
    <w:rPr>
      <w:b w:val="0"/>
      <w:bCs/>
      <w:i/>
      <w:iCs/>
      <w:color w:val="00B050"/>
      <w:sz w:val="22"/>
      <w:szCs w:val="22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20E"/>
    <w:rPr>
      <w:rFonts w:ascii="Courier New" w:hAnsi="Courier New" w:cs="Courier New"/>
      <w:b/>
      <w:bCs/>
      <w:color w:val="0000FF"/>
      <w:sz w:val="24"/>
      <w:szCs w:val="24"/>
      <w:u w:val="single"/>
      <w:lang w:val="en-US" w:eastAsia="en-US" w:bidi="ar-SA"/>
    </w:rPr>
  </w:style>
  <w:style w:type="paragraph" w:styleId="Header">
    <w:name w:val="header"/>
    <w:basedOn w:val="Normal"/>
    <w:next w:val="Heading1"/>
    <w:link w:val="HeaderChar"/>
    <w:rsid w:val="007B6C64"/>
    <w:pPr>
      <w:tabs>
        <w:tab w:val="center" w:pos="4320"/>
        <w:tab w:val="right" w:pos="8640"/>
      </w:tabs>
      <w:spacing w:before="240"/>
      <w:ind w:left="0"/>
    </w:pPr>
    <w:rPr>
      <w:rFonts w:ascii="Arial" w:hAnsi="Arial"/>
      <w:color w:val="000000"/>
      <w:sz w:val="24"/>
    </w:rPr>
  </w:style>
  <w:style w:type="paragraph" w:styleId="Footer">
    <w:name w:val="footer"/>
    <w:basedOn w:val="Normal"/>
    <w:rsid w:val="00806125"/>
    <w:pPr>
      <w:tabs>
        <w:tab w:val="center" w:pos="4320"/>
        <w:tab w:val="right" w:pos="8640"/>
      </w:tabs>
    </w:pPr>
  </w:style>
  <w:style w:type="paragraph" w:customStyle="1" w:styleId="Output9pt">
    <w:name w:val="Output 9pt"/>
    <w:basedOn w:val="Normal"/>
    <w:link w:val="Output9ptChar"/>
    <w:rsid w:val="008C5D89"/>
    <w:rPr>
      <w:sz w:val="18"/>
    </w:rPr>
  </w:style>
  <w:style w:type="paragraph" w:customStyle="1" w:styleId="Fixed10">
    <w:name w:val="Fixed10"/>
    <w:basedOn w:val="Output10pt"/>
    <w:link w:val="Fixed10Char"/>
    <w:qFormat/>
    <w:rsid w:val="0059367E"/>
  </w:style>
  <w:style w:type="paragraph" w:customStyle="1" w:styleId="Fixed9">
    <w:name w:val="Fixed 9"/>
    <w:basedOn w:val="Output9pt"/>
    <w:link w:val="Fixed9Char"/>
    <w:qFormat/>
    <w:rsid w:val="0059367E"/>
  </w:style>
  <w:style w:type="paragraph" w:styleId="BalloonText">
    <w:name w:val="Balloon Text"/>
    <w:basedOn w:val="Normal"/>
    <w:semiHidden/>
    <w:rsid w:val="009512B2"/>
    <w:rPr>
      <w:rFonts w:ascii="Tahoma" w:hAnsi="Tahoma" w:cs="Tahoma"/>
      <w:sz w:val="16"/>
      <w:szCs w:val="16"/>
    </w:rPr>
  </w:style>
  <w:style w:type="paragraph" w:customStyle="1" w:styleId="Output10pt">
    <w:name w:val="Output 10 pt"/>
    <w:basedOn w:val="Normal"/>
    <w:link w:val="Output10ptChar"/>
    <w:rsid w:val="008C5D89"/>
    <w:rPr>
      <w:color w:val="000000"/>
      <w:sz w:val="20"/>
      <w:szCs w:val="20"/>
    </w:rPr>
  </w:style>
  <w:style w:type="character" w:customStyle="1" w:styleId="Output10ptChar">
    <w:name w:val="Output 10 pt Char"/>
    <w:basedOn w:val="DefaultParagraphFont"/>
    <w:link w:val="Output10pt"/>
    <w:rsid w:val="0059367E"/>
    <w:rPr>
      <w:rFonts w:ascii="Courier New" w:hAnsi="Courier New"/>
      <w:color w:val="000000"/>
    </w:rPr>
  </w:style>
  <w:style w:type="character" w:customStyle="1" w:styleId="Fixed10Char">
    <w:name w:val="Fixed10 Char"/>
    <w:basedOn w:val="Output10ptChar"/>
    <w:link w:val="Fixed10"/>
    <w:rsid w:val="0059367E"/>
    <w:rPr>
      <w:rFonts w:ascii="Courier New" w:hAnsi="Courier New"/>
      <w:color w:val="000000"/>
    </w:rPr>
  </w:style>
  <w:style w:type="character" w:customStyle="1" w:styleId="Output9ptChar">
    <w:name w:val="Output 9pt Char"/>
    <w:basedOn w:val="DefaultParagraphFont"/>
    <w:link w:val="Output9pt"/>
    <w:rsid w:val="0059367E"/>
    <w:rPr>
      <w:rFonts w:ascii="Courier New" w:hAnsi="Courier New"/>
      <w:sz w:val="18"/>
      <w:szCs w:val="24"/>
    </w:rPr>
  </w:style>
  <w:style w:type="character" w:customStyle="1" w:styleId="Fixed9Char">
    <w:name w:val="Fixed 9 Char"/>
    <w:basedOn w:val="Output9ptChar"/>
    <w:link w:val="Fixed9"/>
    <w:rsid w:val="0059367E"/>
    <w:rPr>
      <w:rFonts w:ascii="Courier New" w:hAnsi="Courier New"/>
      <w:sz w:val="18"/>
      <w:szCs w:val="24"/>
    </w:rPr>
  </w:style>
  <w:style w:type="paragraph" w:customStyle="1" w:styleId="SectionHeader">
    <w:name w:val="Section Header"/>
    <w:basedOn w:val="Header"/>
    <w:link w:val="SectionHeaderChar"/>
    <w:qFormat/>
    <w:rsid w:val="00547599"/>
  </w:style>
  <w:style w:type="character" w:customStyle="1" w:styleId="HeaderChar">
    <w:name w:val="Header Char"/>
    <w:basedOn w:val="DefaultParagraphFont"/>
    <w:link w:val="Header"/>
    <w:rsid w:val="00547599"/>
    <w:rPr>
      <w:rFonts w:ascii="Arial" w:hAnsi="Arial"/>
      <w:color w:val="000000"/>
      <w:sz w:val="24"/>
      <w:szCs w:val="24"/>
    </w:rPr>
  </w:style>
  <w:style w:type="character" w:customStyle="1" w:styleId="SectionHeaderChar">
    <w:name w:val="Section Header Char"/>
    <w:basedOn w:val="HeaderChar"/>
    <w:link w:val="SectionHeader"/>
    <w:rsid w:val="00547599"/>
    <w:rPr>
      <w:rFonts w:ascii="Arial" w:hAnsi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81A14"/>
    <w:pPr>
      <w:ind w:left="720"/>
      <w:contextualSpacing/>
    </w:pPr>
  </w:style>
  <w:style w:type="character" w:customStyle="1" w:styleId="fontstyle01">
    <w:name w:val="fontstyle01"/>
    <w:basedOn w:val="DefaultParagraphFont"/>
    <w:rsid w:val="00B12FD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05407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4075"/>
    <w:pPr>
      <w:spacing w:before="100" w:beforeAutospacing="1" w:after="100" w:afterAutospacing="1"/>
      <w:ind w:left="0"/>
    </w:pPr>
    <w:rPr>
      <w:rFonts w:ascii="Times New Roman" w:hAnsi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1B1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9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4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8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0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10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9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10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5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4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66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1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3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7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tata.com/statalist/archive/2008-08/msg0030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2.census.gov/acs2013_5yr/summaryfile/2009-2013_ACSSF_By_State_All_Tables/" TargetMode="External"/><Relationship Id="rId12" Type="http://schemas.openxmlformats.org/officeDocument/2006/relationships/hyperlink" Target="https://www.stata.com/statalist/archive/2007-03/msg00525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2.census.gov/geo/docs/reference/state.txt?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census.gov/library/reference/code-lists/ans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earl.faculty.arizona.edu/sites/jearl.faculty.arizona.edu/files/Introduction%20to%20Loops%20in%20Stata.pdf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y%20Drive\MyCourses\URSC689\TMPWF\Readings\Long%202009%20Worflow%20for%20Stata\research-log-blan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research-log-blank.dotx</Template>
  <TotalTime>138</TotalTime>
  <Pages>1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DO:</vt:lpstr>
    </vt:vector>
  </TitlesOfParts>
  <Company>Indiana University</Company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DO:</dc:title>
  <dc:subject/>
  <dc:creator>Rosenheim, Nathanael Proctor</dc:creator>
  <cp:keywords/>
  <dc:description/>
  <cp:lastModifiedBy>Nathanael Rosenheim</cp:lastModifiedBy>
  <cp:revision>11</cp:revision>
  <cp:lastPrinted>2006-06-05T14:23:00Z</cp:lastPrinted>
  <dcterms:created xsi:type="dcterms:W3CDTF">2020-02-10T20:34:00Z</dcterms:created>
  <dcterms:modified xsi:type="dcterms:W3CDTF">2020-02-11T17:33:00Z</dcterms:modified>
</cp:coreProperties>
</file>